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4CD22604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96328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77777777" w:rsidR="000163C1" w:rsidRDefault="00B32BAF">
                                <w:pPr>
                                  <w:pStyle w:val="affff5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3C1">
                                      <w:t>C++ language report</w:t>
                                    </w:r>
                                  </w:sdtContent>
                                </w:sdt>
                              </w:p>
                              <w:p w14:paraId="6493C856" w14:textId="0AF4D2E2" w:rsidR="000163C1" w:rsidRDefault="000163C1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2019</w:t>
                                    </w:r>
                                  </w:sdtContent>
                                </w:sdt>
                              </w:p>
                              <w:p w14:paraId="147989F3" w14:textId="79359A6F" w:rsidR="000163C1" w:rsidRDefault="00B32BAF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63C1">
                                      <w:rPr>
                                        <w:lang w:eastAsia="ko-KR"/>
                                      </w:rPr>
                                      <w:t xml:space="preserve">[201601639  </w:t>
                                    </w:r>
                                    <w:r w:rsidR="000163C1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r w:rsidR="000163C1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0163C1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0163C1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0163C1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0163C1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69.5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" filled="f" stroked="f" strokeweight=".5pt">
                    <v:textbox inset="0,0,0,0">
                      <w:txbxContent>
                        <w:p w14:paraId="321B8395" w14:textId="77777777" w:rsidR="000163C1" w:rsidRDefault="00B32BAF">
                          <w:pPr>
                            <w:pStyle w:val="affff5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63C1">
                                <w:t>C++ language report</w:t>
                              </w:r>
                            </w:sdtContent>
                          </w:sdt>
                        </w:p>
                        <w:p w14:paraId="6493C856" w14:textId="0AF4D2E2" w:rsidR="000163C1" w:rsidRDefault="000163C1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2019</w:t>
                              </w:r>
                            </w:sdtContent>
                          </w:sdt>
                        </w:p>
                        <w:p w14:paraId="147989F3" w14:textId="79359A6F" w:rsidR="000163C1" w:rsidRDefault="00B32BAF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163C1">
                                <w:rPr>
                                  <w:lang w:eastAsia="ko-KR"/>
                                </w:rPr>
                                <w:t xml:space="preserve">[201601639  </w:t>
                              </w:r>
                              <w:r w:rsidR="000163C1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r w:rsidR="000163C1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0163C1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0163C1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0163C1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0163C1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>
          <w:pPr>
            <w:pStyle w:val="TOC"/>
          </w:pPr>
          <w:r>
            <w:rPr>
              <w:lang w:val="ko-KR" w:eastAsia="ko-KR"/>
            </w:rPr>
            <w:t>목</w:t>
          </w:r>
          <w:bookmarkStart w:id="0" w:name="_GoBack"/>
          <w:bookmarkEnd w:id="0"/>
          <w:r w:rsidR="00AC11DF">
            <w:rPr>
              <w:rFonts w:hint="eastAsia"/>
              <w:lang w:val="ko-KR" w:eastAsia="ko-KR"/>
            </w:rPr>
            <w:t>차</w:t>
          </w:r>
        </w:p>
        <w:p w14:paraId="717E24D7" w14:textId="24D3DA86" w:rsidR="002E379A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22286" w:history="1">
            <w:r w:rsidR="002E379A" w:rsidRPr="000A7504">
              <w:rPr>
                <w:rStyle w:val="aff6"/>
                <w:lang w:eastAsia="ko-KR"/>
              </w:rPr>
              <w:t>클래스</w:t>
            </w:r>
            <w:r w:rsidR="002E379A" w:rsidRPr="000A7504">
              <w:rPr>
                <w:rStyle w:val="aff6"/>
                <w:lang w:eastAsia="ko-KR"/>
              </w:rPr>
              <w:t xml:space="preserve"> </w:t>
            </w:r>
            <w:r w:rsidR="002E379A" w:rsidRPr="000A7504">
              <w:rPr>
                <w:rStyle w:val="aff6"/>
                <w:lang w:eastAsia="ko-KR"/>
              </w:rPr>
              <w:t>다이어</w:t>
            </w:r>
            <w:r w:rsidR="002E379A" w:rsidRPr="000A7504">
              <w:rPr>
                <w:rStyle w:val="aff6"/>
                <w:lang w:eastAsia="ko-KR"/>
              </w:rPr>
              <w:t xml:space="preserve"> </w:t>
            </w:r>
            <w:r w:rsidR="002E379A" w:rsidRPr="000A7504">
              <w:rPr>
                <w:rStyle w:val="aff6"/>
                <w:lang w:eastAsia="ko-KR"/>
              </w:rPr>
              <w:t>그램</w:t>
            </w:r>
            <w:r w:rsidR="002E379A">
              <w:rPr>
                <w:webHidden/>
              </w:rPr>
              <w:tab/>
            </w:r>
            <w:r w:rsidR="002E379A">
              <w:rPr>
                <w:webHidden/>
              </w:rPr>
              <w:fldChar w:fldCharType="begin"/>
            </w:r>
            <w:r w:rsidR="002E379A">
              <w:rPr>
                <w:webHidden/>
              </w:rPr>
              <w:instrText xml:space="preserve"> PAGEREF _Toc24722286 \h </w:instrText>
            </w:r>
            <w:r w:rsidR="002E379A">
              <w:rPr>
                <w:webHidden/>
              </w:rPr>
            </w:r>
            <w:r w:rsidR="002E379A">
              <w:rPr>
                <w:webHidden/>
              </w:rPr>
              <w:fldChar w:fldCharType="separate"/>
            </w:r>
            <w:r w:rsidR="002E379A">
              <w:rPr>
                <w:webHidden/>
              </w:rPr>
              <w:t>1</w:t>
            </w:r>
            <w:r w:rsidR="002E379A">
              <w:rPr>
                <w:webHidden/>
              </w:rPr>
              <w:fldChar w:fldCharType="end"/>
            </w:r>
          </w:hyperlink>
        </w:p>
        <w:p w14:paraId="0F583023" w14:textId="2D87EC91" w:rsidR="002E379A" w:rsidRDefault="002E379A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287" w:history="1">
            <w:r w:rsidRPr="000A7504">
              <w:rPr>
                <w:rStyle w:val="aff6"/>
                <w:lang w:eastAsia="ko-KR"/>
              </w:rPr>
              <w:t>Character.h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3B7513" w14:textId="5B87E925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88" w:history="1">
            <w:r w:rsidRPr="000A7504">
              <w:rPr>
                <w:rStyle w:val="aff6"/>
                <w:noProof/>
                <w:lang w:eastAsia="ko-KR"/>
              </w:rPr>
              <w:t>protected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22E3" w14:textId="69C5BCEA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89" w:history="1">
            <w:r w:rsidRPr="000A7504">
              <w:rPr>
                <w:rStyle w:val="aff6"/>
                <w:noProof/>
                <w:lang w:eastAsia="ko-KR"/>
              </w:rPr>
              <w:t>int 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0ECB" w14:textId="5C895168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0" w:history="1">
            <w:r w:rsidRPr="000A7504">
              <w:rPr>
                <w:rStyle w:val="aff6"/>
                <w:noProof/>
                <w:lang w:eastAsia="ko-KR"/>
              </w:rPr>
              <w:t>int 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61A8" w14:textId="1B5579B3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1" w:history="1">
            <w:r w:rsidRPr="000A7504">
              <w:rPr>
                <w:rStyle w:val="aff6"/>
                <w:noProof/>
                <w:lang w:eastAsia="ko-KR"/>
              </w:rPr>
              <w:t>int armor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30B1" w14:textId="2017E72D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2" w:history="1">
            <w:r w:rsidRPr="000A7504">
              <w:rPr>
                <w:rStyle w:val="aff6"/>
                <w:noProof/>
                <w:lang w:eastAsia="ko-KR"/>
              </w:rPr>
              <w:t>int damage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B4CC" w14:textId="08B2320B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3" w:history="1">
            <w:r w:rsidRPr="000A7504">
              <w:rPr>
                <w:rStyle w:val="aff6"/>
                <w:noProof/>
                <w:lang w:eastAsia="ko-KR"/>
              </w:rPr>
              <w:t>솔루션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내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95F4" w14:textId="045587D7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4" w:history="1">
            <w:r w:rsidRPr="000A7504">
              <w:rPr>
                <w:rStyle w:val="aff6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930C" w14:textId="4E1D67F8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5" w:history="1">
            <w:r w:rsidRPr="000A7504">
              <w:rPr>
                <w:rStyle w:val="aff6"/>
                <w:noProof/>
                <w:lang w:eastAsia="ko-KR"/>
              </w:rPr>
              <w:t>Character(const int hp, const int mp, const int armor, const int damage) : hp(hp), mp(mp), armor(armor), damage(damage)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124C" w14:textId="63E40A0D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6" w:history="1">
            <w:r w:rsidRPr="000A7504">
              <w:rPr>
                <w:rStyle w:val="aff6"/>
                <w:noProof/>
                <w:lang w:eastAsia="ko-KR"/>
              </w:rPr>
              <w:t>Virtual ~Character()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A668" w14:textId="44EFAFDE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7" w:history="1">
            <w:r w:rsidRPr="000A7504">
              <w:rPr>
                <w:rStyle w:val="aff6"/>
                <w:noProof/>
                <w:lang w:eastAsia="ko-KR"/>
              </w:rPr>
              <w:t>bool HP_isEmpty()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B17C" w14:textId="51351F48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8" w:history="1">
            <w:r w:rsidRPr="000A7504">
              <w:rPr>
                <w:rStyle w:val="aff6"/>
                <w:noProof/>
                <w:lang w:eastAsia="ko-KR"/>
              </w:rPr>
              <w:t>bool MP_isUsable()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A362" w14:textId="232931D8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299" w:history="1">
            <w:r w:rsidRPr="000A7504">
              <w:rPr>
                <w:rStyle w:val="aff6"/>
                <w:noProof/>
                <w:lang w:eastAsia="ko-KR"/>
              </w:rPr>
              <w:t>virtual void Attack(Character* c) = 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CF6D" w14:textId="1396F6C1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0" w:history="1">
            <w:r w:rsidRPr="000A7504">
              <w:rPr>
                <w:rStyle w:val="aff6"/>
                <w:noProof/>
                <w:lang w:eastAsia="ko-KR"/>
              </w:rPr>
              <w:t>virtual void Skill(Character* c) = 0;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66DB" w14:textId="5BC69E7A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1" w:history="1">
            <w:r w:rsidRPr="000A7504">
              <w:rPr>
                <w:rStyle w:val="aff6"/>
                <w:noProof/>
                <w:lang w:eastAsia="ko-KR"/>
              </w:rPr>
              <w:t xml:space="preserve">Get set </w:t>
            </w:r>
            <w:r w:rsidRPr="000A7504">
              <w:rPr>
                <w:rStyle w:val="aff6"/>
                <w:noProof/>
                <w:lang w:eastAsia="ko-KR"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CCBB" w14:textId="761A767C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2" w:history="1">
            <w:r w:rsidRPr="000A7504">
              <w:rPr>
                <w:rStyle w:val="aff6"/>
                <w:noProof/>
                <w:lang w:eastAsia="ko-KR"/>
              </w:rPr>
              <w:t>솔루션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내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EE70" w14:textId="731E50D9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3" w:history="1">
            <w:r w:rsidRPr="000A7504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03A0" w14:textId="08C0893C" w:rsidR="002E379A" w:rsidRDefault="002E379A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04" w:history="1">
            <w:r w:rsidRPr="000A7504">
              <w:rPr>
                <w:rStyle w:val="aff6"/>
                <w:lang w:eastAsia="ko-KR"/>
              </w:rPr>
              <w:t xml:space="preserve">Character </w:t>
            </w:r>
            <w:r w:rsidRPr="000A7504">
              <w:rPr>
                <w:rStyle w:val="aff6"/>
                <w:lang w:eastAsia="ko-KR"/>
              </w:rPr>
              <w:t>상속받는</w:t>
            </w:r>
            <w:r w:rsidRPr="000A7504">
              <w:rPr>
                <w:rStyle w:val="aff6"/>
                <w:lang w:eastAsia="ko-KR"/>
              </w:rPr>
              <w:t xml:space="preserve"> Thives.h, Wizards.h, Warriors.h</w:t>
            </w:r>
            <w:r w:rsidRPr="000A7504">
              <w:rPr>
                <w:rStyle w:val="aff6"/>
              </w:rPr>
              <w:t>, Enemies.h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ECC8CC" w14:textId="67472C7D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5" w:history="1">
            <w:r w:rsidRPr="000A7504">
              <w:rPr>
                <w:rStyle w:val="aff6"/>
                <w:noProof/>
                <w:lang w:eastAsia="ko-KR"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1260" w14:textId="1AD34BB2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6" w:history="1">
            <w:r w:rsidRPr="000A7504">
              <w:rPr>
                <w:rStyle w:val="aff6"/>
                <w:noProof/>
                <w:lang w:eastAsia="ko-KR"/>
              </w:rPr>
              <w:t xml:space="preserve">Thieves() : Character(120, 60, 7, 16) </w:t>
            </w:r>
            <w:r w:rsidRPr="000A7504">
              <w:rPr>
                <w:rStyle w:val="aff6"/>
                <w:noProof/>
                <w:lang w:eastAsia="ko-KR"/>
              </w:rPr>
              <w:t>또는</w:t>
            </w:r>
            <w:r w:rsidRPr="000A7504">
              <w:rPr>
                <w:rStyle w:val="aff6"/>
                <w:noProof/>
                <w:lang w:eastAsia="ko-KR"/>
              </w:rPr>
              <w:t xml:space="preserve"> Warriors() : Character(150, 60, 10, 13) </w:t>
            </w:r>
            <w:r w:rsidRPr="000A7504">
              <w:rPr>
                <w:rStyle w:val="aff6"/>
                <w:noProof/>
                <w:lang w:eastAsia="ko-KR"/>
              </w:rPr>
              <w:t>또는</w:t>
            </w:r>
            <w:r w:rsidRPr="000A7504">
              <w:rPr>
                <w:rStyle w:val="aff6"/>
                <w:noProof/>
                <w:lang w:eastAsia="ko-KR"/>
              </w:rPr>
              <w:t xml:space="preserve"> Wizards() : Character(120 80 7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C5AB" w14:textId="38927BBF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7" w:history="1">
            <w:r w:rsidRPr="000A7504">
              <w:rPr>
                <w:rStyle w:val="aff6"/>
                <w:noProof/>
                <w:lang w:eastAsia="ko-KR"/>
              </w:rPr>
              <w:t xml:space="preserve">~Thieves() </w:t>
            </w:r>
            <w:r w:rsidRPr="000A7504">
              <w:rPr>
                <w:rStyle w:val="aff6"/>
                <w:noProof/>
                <w:lang w:eastAsia="ko-KR"/>
              </w:rPr>
              <w:t>또는</w:t>
            </w:r>
            <w:r w:rsidRPr="000A7504">
              <w:rPr>
                <w:rStyle w:val="aff6"/>
                <w:noProof/>
                <w:lang w:eastAsia="ko-KR"/>
              </w:rPr>
              <w:t xml:space="preserve"> ~Warriors() </w:t>
            </w:r>
            <w:r w:rsidRPr="000A7504">
              <w:rPr>
                <w:rStyle w:val="aff6"/>
                <w:noProof/>
                <w:lang w:eastAsia="ko-KR"/>
              </w:rPr>
              <w:t>또는</w:t>
            </w:r>
            <w:r w:rsidRPr="000A7504">
              <w:rPr>
                <w:rStyle w:val="aff6"/>
                <w:noProof/>
                <w:lang w:eastAsia="ko-KR"/>
              </w:rPr>
              <w:t xml:space="preserve"> ~Wizards()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EDF6" w14:textId="3CB89085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8" w:history="1">
            <w:r w:rsidRPr="000A7504">
              <w:rPr>
                <w:rStyle w:val="aff6"/>
                <w:noProof/>
                <w:lang w:eastAsia="ko-KR"/>
              </w:rPr>
              <w:t xml:space="preserve">void Attack(Character* enemies) </w:t>
            </w:r>
            <w:r w:rsidRPr="000A7504">
              <w:rPr>
                <w:rStyle w:val="aff6"/>
                <w:noProof/>
                <w:lang w:eastAsia="ko-KR"/>
              </w:rPr>
              <w:t>또는</w:t>
            </w:r>
            <w:r w:rsidRPr="000A7504">
              <w:rPr>
                <w:rStyle w:val="aff6"/>
                <w:noProof/>
                <w:lang w:eastAsia="ko-KR"/>
              </w:rPr>
              <w:t xml:space="preserve"> void Attack(Character* main_hero)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E316" w14:textId="3E74D594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09" w:history="1">
            <w:r w:rsidRPr="000A7504">
              <w:rPr>
                <w:rStyle w:val="aff6"/>
                <w:noProof/>
                <w:lang w:eastAsia="ko-KR"/>
              </w:rPr>
              <w:t xml:space="preserve">void Skill(Character* enemies) </w:t>
            </w:r>
            <w:r w:rsidRPr="000A7504">
              <w:rPr>
                <w:rStyle w:val="aff6"/>
                <w:noProof/>
                <w:lang w:eastAsia="ko-KR"/>
              </w:rPr>
              <w:t>또는</w:t>
            </w:r>
            <w:r w:rsidRPr="000A7504">
              <w:rPr>
                <w:rStyle w:val="aff6"/>
                <w:noProof/>
                <w:lang w:eastAsia="ko-KR"/>
              </w:rPr>
              <w:t xml:space="preserve"> void Skill(Character* trash)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B256" w14:textId="6AFB7B30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0" w:history="1">
            <w:r w:rsidRPr="000A7504">
              <w:rPr>
                <w:rStyle w:val="aff6"/>
                <w:noProof/>
                <w:lang w:eastAsia="ko-KR"/>
              </w:rPr>
              <w:t xml:space="preserve">thieves.h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6416" w14:textId="325CC78A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1" w:history="1">
            <w:r w:rsidRPr="000A7504">
              <w:rPr>
                <w:rStyle w:val="aff6"/>
                <w:noProof/>
                <w:lang w:eastAsia="ko-KR"/>
              </w:rPr>
              <w:t xml:space="preserve">warriors.h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6779" w14:textId="1505D7F5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2" w:history="1">
            <w:r w:rsidRPr="000A7504">
              <w:rPr>
                <w:rStyle w:val="aff6"/>
                <w:noProof/>
                <w:lang w:eastAsia="ko-KR"/>
              </w:rPr>
              <w:t>wizards.h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71BC" w14:textId="2D209085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3" w:history="1">
            <w:r w:rsidRPr="000A7504">
              <w:rPr>
                <w:rStyle w:val="aff6"/>
                <w:noProof/>
                <w:lang w:eastAsia="ko-KR"/>
              </w:rPr>
              <w:t xml:space="preserve">Enemies.h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1EE7" w14:textId="1147DD50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4" w:history="1">
            <w:r w:rsidRPr="000A7504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4316" w14:textId="17EBCF2D" w:rsidR="002E379A" w:rsidRDefault="002E379A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15" w:history="1">
            <w:r w:rsidRPr="000A7504">
              <w:rPr>
                <w:rStyle w:val="aff6"/>
                <w:lang w:eastAsia="ko-KR"/>
              </w:rPr>
              <w:t>GameMain.h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595B31" w14:textId="06079457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6" w:history="1">
            <w:r w:rsidRPr="000A7504">
              <w:rPr>
                <w:rStyle w:val="aff6"/>
                <w:noProof/>
                <w:lang w:eastAsia="ko-KR"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231E" w14:textId="7F91860B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7" w:history="1">
            <w:r w:rsidRPr="000A7504">
              <w:rPr>
                <w:rStyle w:val="aff6"/>
                <w:noProof/>
                <w:lang w:eastAsia="ko-KR"/>
              </w:rPr>
              <w:t>int 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1834" w14:textId="3897CEA7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8" w:history="1">
            <w:r w:rsidRPr="000A7504">
              <w:rPr>
                <w:rStyle w:val="aff6"/>
                <w:noProof/>
                <w:lang w:eastAsia="ko-KR"/>
              </w:rPr>
              <w:t>Character* 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68B9" w14:textId="482001CB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19" w:history="1">
            <w:r w:rsidRPr="000A7504">
              <w:rPr>
                <w:rStyle w:val="aff6"/>
                <w:noProof/>
                <w:lang w:eastAsia="ko-KR"/>
              </w:rPr>
              <w:t>Character* main_hero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2EEA" w14:textId="1B6DD617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0" w:history="1">
            <w:r w:rsidRPr="000A7504">
              <w:rPr>
                <w:rStyle w:val="aff6"/>
                <w:noProof/>
                <w:lang w:eastAsia="ko-KR"/>
              </w:rPr>
              <w:t>int Set_Difficulty()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9935" w14:textId="604574C1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1" w:history="1">
            <w:r w:rsidRPr="000A7504">
              <w:rPr>
                <w:rStyle w:val="aff6"/>
                <w:noProof/>
                <w:lang w:eastAsia="ko-KR"/>
              </w:rPr>
              <w:t>int Set_Job()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43B2" w14:textId="34B15245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2" w:history="1">
            <w:r w:rsidRPr="000A7504">
              <w:rPr>
                <w:rStyle w:val="aff6"/>
                <w:noProof/>
                <w:lang w:eastAsia="ko-KR"/>
              </w:rPr>
              <w:t>int Set_Menu()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DB67" w14:textId="78FD3D4A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3" w:history="1">
            <w:r w:rsidRPr="000A7504">
              <w:rPr>
                <w:rStyle w:val="aff6"/>
                <w:noProof/>
                <w:lang w:eastAsia="ko-KR"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F329" w14:textId="0D9C07FF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4" w:history="1">
            <w:r w:rsidRPr="000A7504">
              <w:rPr>
                <w:rStyle w:val="aff6"/>
                <w:noProof/>
                <w:lang w:eastAsia="ko-KR"/>
              </w:rPr>
              <w:t>GameMain()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1F60" w14:textId="7741DF29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5" w:history="1">
            <w:r w:rsidRPr="000A7504">
              <w:rPr>
                <w:rStyle w:val="aff6"/>
                <w:noProof/>
                <w:lang w:eastAsia="ko-KR"/>
              </w:rPr>
              <w:t>~GameMain()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512F" w14:textId="075E98CB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6" w:history="1">
            <w:r w:rsidRPr="000A7504">
              <w:rPr>
                <w:rStyle w:val="aff6"/>
                <w:noProof/>
                <w:lang w:eastAsia="ko-KR"/>
              </w:rPr>
              <w:t>bool Error(const string&amp; errorcode, const int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5177" w14:textId="04BA781E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7" w:history="1">
            <w:r w:rsidRPr="000A7504">
              <w:rPr>
                <w:rStyle w:val="aff6"/>
                <w:noProof/>
                <w:lang w:eastAsia="ko-KR"/>
              </w:rPr>
              <w:t>void 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1075" w14:textId="7277DE5A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8" w:history="1">
            <w:r w:rsidRPr="000A7504">
              <w:rPr>
                <w:rStyle w:val="aff6"/>
                <w:noProof/>
                <w:lang w:eastAsia="ko-KR"/>
              </w:rPr>
              <w:t>void 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2443" w14:textId="2469A0D7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29" w:history="1">
            <w:r w:rsidRPr="000A7504">
              <w:rPr>
                <w:rStyle w:val="aff6"/>
                <w:noProof/>
                <w:lang w:eastAsia="ko-KR"/>
              </w:rPr>
              <w:t>솔루션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내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C3F4" w14:textId="336D3898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0" w:history="1">
            <w:r w:rsidRPr="000A7504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4887" w14:textId="2F6BA48C" w:rsidR="002E379A" w:rsidRDefault="002E379A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24722331" w:history="1">
            <w:r w:rsidRPr="000A7504">
              <w:rPr>
                <w:rStyle w:val="aff6"/>
                <w:lang w:eastAsia="ko-KR"/>
              </w:rPr>
              <w:t xml:space="preserve">GameMain.cpp </w:t>
            </w:r>
            <w:r w:rsidRPr="000A7504">
              <w:rPr>
                <w:rStyle w:val="aff6"/>
                <w:lang w:eastAsia="ko-KR"/>
              </w:rPr>
              <w:t>알고리즘</w:t>
            </w:r>
            <w:r w:rsidRPr="000A7504">
              <w:rPr>
                <w:rStyle w:val="aff6"/>
                <w:lang w:eastAsia="ko-KR"/>
              </w:rPr>
              <w:t xml:space="preserve">, </w:t>
            </w:r>
            <w:r w:rsidRPr="000A7504">
              <w:rPr>
                <w:rStyle w:val="aff6"/>
                <w:lang w:eastAsia="ko-KR"/>
              </w:rPr>
              <w:t>코드</w:t>
            </w:r>
            <w:r w:rsidRPr="000A7504">
              <w:rPr>
                <w:rStyle w:val="aff6"/>
                <w:lang w:eastAsia="ko-KR"/>
              </w:rPr>
              <w:t xml:space="preserve"> </w:t>
            </w:r>
            <w:r w:rsidRPr="000A7504">
              <w:rPr>
                <w:rStyle w:val="aff6"/>
                <w:lang w:eastAsia="ko-KR"/>
              </w:rPr>
              <w:t>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_Toc24722331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051F0F" w14:textId="4AD63B83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2" w:history="1">
            <w:r w:rsidRPr="000A7504">
              <w:rPr>
                <w:rStyle w:val="aff6"/>
                <w:noProof/>
                <w:lang w:eastAsia="ko-KR"/>
              </w:rPr>
              <w:t xml:space="preserve">gamemain_cpp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6F3E" w14:textId="45F68BCD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3" w:history="1">
            <w:r w:rsidRPr="000A7504">
              <w:rPr>
                <w:rStyle w:val="aff6"/>
                <w:noProof/>
                <w:lang w:eastAsia="ko-KR"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93D6" w14:textId="0E246770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4" w:history="1">
            <w:r w:rsidRPr="000A7504">
              <w:rPr>
                <w:rStyle w:val="aff6"/>
                <w:noProof/>
                <w:lang w:eastAsia="ko-KR"/>
              </w:rPr>
              <w:t>프로그램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간략도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4B63" w14:textId="6383818A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5" w:history="1">
            <w:r w:rsidRPr="000A7504">
              <w:rPr>
                <w:rStyle w:val="aff6"/>
                <w:noProof/>
                <w:lang w:eastAsia="ko-KR"/>
              </w:rPr>
              <w:t xml:space="preserve">GameMain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FC38" w14:textId="2810A575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6" w:history="1">
            <w:r w:rsidRPr="000A7504">
              <w:rPr>
                <w:rStyle w:val="aff6"/>
                <w:noProof/>
                <w:lang w:eastAsia="ko-KR"/>
              </w:rPr>
              <w:t>게임시작</w:t>
            </w:r>
            <w:r w:rsidRPr="000A7504">
              <w:rPr>
                <w:rStyle w:val="aff6"/>
                <w:noProof/>
                <w:lang w:eastAsia="ko-KR"/>
              </w:rPr>
              <w:t xml:space="preserve">(Start() </w:t>
            </w:r>
            <w:r w:rsidRPr="000A7504">
              <w:rPr>
                <w:rStyle w:val="aff6"/>
                <w:noProof/>
                <w:lang w:eastAsia="ko-KR"/>
              </w:rPr>
              <w:t>메소드</w:t>
            </w:r>
            <w:r w:rsidRPr="000A7504">
              <w:rPr>
                <w:rStyle w:val="aff6"/>
                <w:noProof/>
                <w:lang w:eastAsia="ko-KR"/>
              </w:rPr>
              <w:t xml:space="preserve">)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설명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및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AF81" w14:textId="1474A0A5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7" w:history="1">
            <w:r w:rsidRPr="000A7504">
              <w:rPr>
                <w:rStyle w:val="aff6"/>
                <w:noProof/>
                <w:lang w:eastAsia="ko-KR"/>
              </w:rPr>
              <w:t>입력</w:t>
            </w:r>
            <w:r w:rsidRPr="000A7504">
              <w:rPr>
                <w:rStyle w:val="aff6"/>
                <w:noProof/>
                <w:lang w:eastAsia="ko-KR"/>
              </w:rPr>
              <w:t xml:space="preserve">(Set_Difficulty, Set_Job, Set_Menu) 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설명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및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ECCA" w14:textId="3BB7671B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8" w:history="1">
            <w:r w:rsidRPr="000A7504">
              <w:rPr>
                <w:rStyle w:val="aff6"/>
                <w:noProof/>
                <w:lang w:eastAsia="ko-KR"/>
              </w:rPr>
              <w:t>올바른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입력인지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판별하는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오류판별</w:t>
            </w:r>
            <w:r w:rsidRPr="000A7504">
              <w:rPr>
                <w:rStyle w:val="aff6"/>
                <w:noProof/>
                <w:lang w:eastAsia="ko-KR"/>
              </w:rPr>
              <w:t xml:space="preserve">(Error </w:t>
            </w:r>
            <w:r w:rsidRPr="000A7504">
              <w:rPr>
                <w:rStyle w:val="aff6"/>
                <w:noProof/>
                <w:lang w:eastAsia="ko-KR"/>
              </w:rPr>
              <w:t>메소드</w:t>
            </w:r>
            <w:r w:rsidRPr="000A7504">
              <w:rPr>
                <w:rStyle w:val="aff6"/>
                <w:noProof/>
                <w:lang w:eastAsia="ko-KR"/>
              </w:rPr>
              <w:t>)</w:t>
            </w:r>
            <w:r w:rsidRPr="000A7504">
              <w:rPr>
                <w:rStyle w:val="aff6"/>
                <w:noProof/>
                <w:lang w:eastAsia="ko-KR"/>
              </w:rPr>
              <w:t>코드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설명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및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간략화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BDDA" w14:textId="623C69DE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39" w:history="1">
            <w:r w:rsidRPr="000A7504">
              <w:rPr>
                <w:rStyle w:val="aff6"/>
                <w:noProof/>
                <w:lang w:eastAsia="ko-KR"/>
              </w:rPr>
              <w:t>출력결과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1E13" w14:textId="7CAE8E6D" w:rsidR="002E379A" w:rsidRDefault="002E379A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40" w:history="1">
            <w:r w:rsidRPr="000A7504">
              <w:rPr>
                <w:rStyle w:val="aff6"/>
                <w:noProof/>
                <w:lang w:eastAsia="ko-KR"/>
              </w:rPr>
              <w:t>이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과제를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함으로써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느꼈던</w:t>
            </w:r>
            <w:r w:rsidRPr="000A7504">
              <w:rPr>
                <w:rStyle w:val="aff6"/>
                <w:noProof/>
                <w:lang w:eastAsia="ko-KR"/>
              </w:rPr>
              <w:t xml:space="preserve"> </w:t>
            </w:r>
            <w:r w:rsidRPr="000A7504">
              <w:rPr>
                <w:rStyle w:val="aff6"/>
                <w:noProof/>
                <w:lang w:eastAsia="ko-KR"/>
              </w:rPr>
              <w:t>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9C7D" w14:textId="6857CC01" w:rsidR="002E379A" w:rsidRDefault="002E379A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24722341" w:history="1">
            <w:r w:rsidRPr="000A7504">
              <w:rPr>
                <w:rStyle w:val="aff6"/>
                <w:noProof/>
                <w:lang w:eastAsia="ko-KR"/>
              </w:rPr>
              <w:t>성장했다</w:t>
            </w:r>
            <w:r w:rsidRPr="000A7504">
              <w:rPr>
                <w:rStyle w:val="aff6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194D" w14:textId="34643C3B" w:rsidR="00135301" w:rsidRPr="0038285D" w:rsidRDefault="00FB3BF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162CDA0" w14:textId="27BCFF65" w:rsidR="00925D7F" w:rsidRDefault="00925D7F">
      <w:pPr>
        <w:pStyle w:val="1"/>
        <w:rPr>
          <w:lang w:eastAsia="ko-KR"/>
        </w:rPr>
      </w:pPr>
      <w:bookmarkStart w:id="1" w:name="_Toc24722286"/>
      <w:r>
        <w:rPr>
          <w:rFonts w:hint="eastAsia"/>
          <w:lang w:eastAsia="ko-KR"/>
        </w:rPr>
        <w:lastRenderedPageBreak/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그램</w:t>
      </w:r>
      <w:bookmarkEnd w:id="1"/>
    </w:p>
    <w:p w14:paraId="189E860F" w14:textId="06F75C7A" w:rsidR="000005F5" w:rsidRPr="000005F5" w:rsidRDefault="00607E5C" w:rsidP="000005F5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9DEA2F3" wp14:editId="11C3288D">
            <wp:extent cx="5791200" cy="3838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8C12" w14:textId="36773A29" w:rsidR="00135301" w:rsidRDefault="00925D7F">
      <w:pPr>
        <w:pStyle w:val="1"/>
      </w:pPr>
      <w:bookmarkStart w:id="2" w:name="_Toc24722287"/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haracter.h</w:t>
      </w:r>
      <w:bookmarkEnd w:id="2"/>
      <w:r w:rsidR="00290E43">
        <w:rPr>
          <w:lang w:eastAsia="ko-KR"/>
        </w:rPr>
        <w:t xml:space="preserve"> </w:t>
      </w:r>
      <w:r w:rsidR="00352682">
        <w:tab/>
      </w:r>
    </w:p>
    <w:p w14:paraId="467753FF" w14:textId="6FCF53C3" w:rsidR="00135301" w:rsidRDefault="00B556A8">
      <w:pPr>
        <w:pStyle w:val="21"/>
        <w:rPr>
          <w:lang w:eastAsia="ko-KR"/>
        </w:rPr>
      </w:pPr>
      <w:bookmarkStart w:id="3" w:name="_Toc24722288"/>
      <w:r>
        <w:rPr>
          <w:lang w:eastAsia="ko-KR"/>
        </w:rPr>
        <w:t>pr</w:t>
      </w:r>
      <w:r w:rsidR="00A866E5">
        <w:rPr>
          <w:lang w:eastAsia="ko-KR"/>
        </w:rPr>
        <w:t>otected</w:t>
      </w:r>
      <w:bookmarkEnd w:id="3"/>
    </w:p>
    <w:p w14:paraId="7FCD4A29" w14:textId="774DD40B" w:rsidR="009A438F" w:rsidRDefault="009A438F" w:rsidP="009A438F">
      <w:pPr>
        <w:pStyle w:val="31"/>
        <w:rPr>
          <w:lang w:eastAsia="ko-KR"/>
        </w:rPr>
      </w:pPr>
      <w:bookmarkStart w:id="4" w:name="_Toc24722289"/>
      <w:r>
        <w:rPr>
          <w:lang w:eastAsia="ko-KR"/>
        </w:rPr>
        <w:t>int hp</w:t>
      </w:r>
      <w:bookmarkEnd w:id="4"/>
    </w:p>
    <w:p w14:paraId="1C8C8C6B" w14:textId="21D90640" w:rsidR="009A438F" w:rsidRDefault="009A438F" w:rsidP="009A438F">
      <w:p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DD18E9B" w14:textId="425FB2D7" w:rsidR="009A438F" w:rsidRDefault="009A438F" w:rsidP="009A438F">
      <w:pPr>
        <w:pStyle w:val="31"/>
        <w:rPr>
          <w:lang w:eastAsia="ko-KR"/>
        </w:rPr>
      </w:pPr>
      <w:bookmarkStart w:id="5" w:name="_Toc24722290"/>
      <w:r>
        <w:rPr>
          <w:lang w:eastAsia="ko-KR"/>
        </w:rPr>
        <w:t>int mp</w:t>
      </w:r>
      <w:bookmarkEnd w:id="5"/>
    </w:p>
    <w:p w14:paraId="6C5CBD11" w14:textId="0748BACD" w:rsidR="009A438F" w:rsidRDefault="009A438F" w:rsidP="009A438F">
      <w:p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마법력을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14:paraId="0C32EC45" w14:textId="2B1F77DE" w:rsidR="009A438F" w:rsidRDefault="009A438F" w:rsidP="009A438F">
      <w:pPr>
        <w:pStyle w:val="31"/>
        <w:rPr>
          <w:lang w:eastAsia="ko-KR"/>
        </w:rPr>
      </w:pPr>
      <w:bookmarkStart w:id="6" w:name="_Toc24722291"/>
      <w:r>
        <w:rPr>
          <w:lang w:eastAsia="ko-KR"/>
        </w:rPr>
        <w:t>int armor</w:t>
      </w:r>
      <w:bookmarkEnd w:id="6"/>
    </w:p>
    <w:p w14:paraId="71464089" w14:textId="64C05515" w:rsidR="009A438F" w:rsidRDefault="009A438F" w:rsidP="009A438F">
      <w:p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18CFEE4" w14:textId="5AEF21C8" w:rsidR="009A438F" w:rsidRDefault="009A438F" w:rsidP="009A438F">
      <w:pPr>
        <w:pStyle w:val="31"/>
        <w:rPr>
          <w:lang w:eastAsia="ko-KR"/>
        </w:rPr>
      </w:pPr>
      <w:bookmarkStart w:id="7" w:name="_Toc24722292"/>
      <w:r>
        <w:rPr>
          <w:lang w:eastAsia="ko-KR"/>
        </w:rPr>
        <w:t>int damage</w:t>
      </w:r>
      <w:bookmarkEnd w:id="7"/>
    </w:p>
    <w:p w14:paraId="22EFDD6F" w14:textId="0724CDCE" w:rsidR="009A438F" w:rsidRDefault="009A438F" w:rsidP="009A438F">
      <w:pPr>
        <w:rPr>
          <w:lang w:eastAsia="ko-KR"/>
        </w:rPr>
      </w:pPr>
      <w:r>
        <w:rPr>
          <w:rFonts w:hint="eastAsia"/>
          <w:lang w:eastAsia="ko-KR"/>
        </w:rPr>
        <w:t>상대를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14:paraId="29F814E7" w14:textId="6D44EC0E" w:rsidR="009A438F" w:rsidRPr="009A438F" w:rsidRDefault="009A438F" w:rsidP="009A438F">
      <w:pPr>
        <w:pStyle w:val="31"/>
        <w:rPr>
          <w:lang w:eastAsia="ko-KR"/>
        </w:rPr>
      </w:pPr>
      <w:bookmarkStart w:id="8" w:name="_Toc24722293"/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bookmarkEnd w:id="8"/>
    </w:p>
    <w:p w14:paraId="0809C776" w14:textId="594C7443" w:rsidR="00B556A8" w:rsidRDefault="00A866E5" w:rsidP="00B556A8">
      <w:r>
        <w:rPr>
          <w:rFonts w:eastAsia="MS Mincho"/>
          <w:noProof/>
        </w:rPr>
        <w:drawing>
          <wp:inline distT="0" distB="0" distL="0" distR="0" wp14:anchorId="787D3EDC" wp14:editId="77E17E6C">
            <wp:extent cx="5143500" cy="3429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9877" w14:textId="195BEFE2" w:rsidR="00135301" w:rsidRDefault="00B556A8">
      <w:pPr>
        <w:pStyle w:val="21"/>
      </w:pPr>
      <w:bookmarkStart w:id="9" w:name="_Toc24722294"/>
      <w:r>
        <w:t>PUBLIC</w:t>
      </w:r>
      <w:bookmarkEnd w:id="9"/>
    </w:p>
    <w:p w14:paraId="770E6A45" w14:textId="693EEE38" w:rsidR="00A866E5" w:rsidRDefault="009A438F" w:rsidP="009A438F">
      <w:pPr>
        <w:pStyle w:val="31"/>
        <w:rPr>
          <w:lang w:eastAsia="ko-KR"/>
        </w:rPr>
      </w:pPr>
      <w:bookmarkStart w:id="10" w:name="_Toc24722295"/>
      <w:r>
        <w:rPr>
          <w:lang w:eastAsia="ko-KR"/>
        </w:rPr>
        <w:t>Character(const int hp, const int mp, const int armor, const int damage) : hp(hp), mp(mp), armor(armor), damage(damage)</w:t>
      </w:r>
      <w:bookmarkEnd w:id="10"/>
    </w:p>
    <w:p w14:paraId="2E45C0B2" w14:textId="47238182" w:rsidR="009A438F" w:rsidRDefault="009A438F" w:rsidP="009A438F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</w:t>
      </w:r>
      <w:r>
        <w:rPr>
          <w:rFonts w:hint="eastAsia"/>
          <w:lang w:eastAsia="ko-KR"/>
        </w:rPr>
        <w:t>p</w:t>
      </w:r>
      <w:r>
        <w:rPr>
          <w:lang w:eastAsia="ko-KR"/>
        </w:rPr>
        <w:t>, mp armor, damage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2C39B6" w14:textId="571AA487" w:rsidR="009A438F" w:rsidRDefault="009A438F" w:rsidP="009A438F">
      <w:pPr>
        <w:pStyle w:val="31"/>
        <w:rPr>
          <w:lang w:eastAsia="ko-KR"/>
        </w:rPr>
      </w:pPr>
      <w:bookmarkStart w:id="11" w:name="_Toc24722296"/>
      <w:r>
        <w:rPr>
          <w:lang w:eastAsia="ko-KR"/>
        </w:rPr>
        <w:t>Virtual ~Character()</w:t>
      </w:r>
      <w:bookmarkEnd w:id="11"/>
    </w:p>
    <w:p w14:paraId="3426A5A9" w14:textId="64809CF3" w:rsidR="009A438F" w:rsidRDefault="009A438F" w:rsidP="009A438F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바인딩을</w:t>
      </w:r>
      <w:r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이용하였다</w:t>
      </w:r>
      <w:r w:rsidR="002C2713">
        <w:rPr>
          <w:rFonts w:hint="eastAsia"/>
          <w:lang w:eastAsia="ko-KR"/>
        </w:rPr>
        <w:t>.</w:t>
      </w:r>
      <w:r w:rsidR="002C2713">
        <w:rPr>
          <w:lang w:eastAsia="ko-KR"/>
        </w:rPr>
        <w:t xml:space="preserve"> (</w:t>
      </w:r>
      <w:r w:rsidR="002C2713">
        <w:rPr>
          <w:rFonts w:hint="eastAsia"/>
          <w:lang w:eastAsia="ko-KR"/>
        </w:rPr>
        <w:t>가상상속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사용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안할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시</w:t>
      </w:r>
      <w:r w:rsidR="002C2713">
        <w:rPr>
          <w:rFonts w:hint="eastAsia"/>
          <w:lang w:eastAsia="ko-KR"/>
        </w:rPr>
        <w:t>,</w:t>
      </w:r>
      <w:r w:rsidR="002C2713">
        <w:rPr>
          <w:lang w:eastAsia="ko-KR"/>
        </w:rPr>
        <w:t xml:space="preserve"> </w:t>
      </w:r>
      <w:r w:rsidR="002C2713">
        <w:rPr>
          <w:rFonts w:hint="eastAsia"/>
          <w:lang w:eastAsia="ko-KR"/>
        </w:rPr>
        <w:t>업캐스팅할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때에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하나의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소멸자밖에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실행이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되지</w:t>
      </w:r>
      <w:r w:rsidR="002C2713">
        <w:rPr>
          <w:rFonts w:hint="eastAsia"/>
          <w:lang w:eastAsia="ko-KR"/>
        </w:rPr>
        <w:t xml:space="preserve"> </w:t>
      </w:r>
      <w:r w:rsidR="002C2713">
        <w:rPr>
          <w:rFonts w:hint="eastAsia"/>
          <w:lang w:eastAsia="ko-KR"/>
        </w:rPr>
        <w:t>않음</w:t>
      </w:r>
      <w:r w:rsidR="002C2713">
        <w:rPr>
          <w:rFonts w:hint="eastAsia"/>
          <w:lang w:eastAsia="ko-KR"/>
        </w:rPr>
        <w:t>)</w:t>
      </w:r>
    </w:p>
    <w:p w14:paraId="35120F70" w14:textId="073806F0" w:rsidR="002C2713" w:rsidRDefault="002C2713" w:rsidP="002C2713">
      <w:pPr>
        <w:pStyle w:val="31"/>
        <w:rPr>
          <w:lang w:eastAsia="ko-KR"/>
        </w:rPr>
      </w:pPr>
      <w:bookmarkStart w:id="12" w:name="_Toc24722297"/>
      <w:r>
        <w:rPr>
          <w:lang w:eastAsia="ko-KR"/>
        </w:rPr>
        <w:t>bool HP_isEmpty() const</w:t>
      </w:r>
      <w:bookmarkEnd w:id="12"/>
    </w:p>
    <w:p w14:paraId="0E6C0464" w14:textId="5B0CB846" w:rsidR="002C2713" w:rsidRDefault="002C2713" w:rsidP="002C2713">
      <w:pPr>
        <w:rPr>
          <w:lang w:eastAsia="ko-KR"/>
        </w:rPr>
      </w:pPr>
      <w:r>
        <w:rPr>
          <w:rFonts w:hint="eastAsia"/>
          <w:lang w:eastAsia="ko-KR"/>
        </w:rPr>
        <w:t>체력이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14:paraId="120631AB" w14:textId="0B6ECB7B" w:rsidR="002C2713" w:rsidRDefault="002C2713" w:rsidP="002C2713">
      <w:pPr>
        <w:pStyle w:val="31"/>
        <w:rPr>
          <w:lang w:eastAsia="ko-KR"/>
        </w:rPr>
      </w:pPr>
      <w:bookmarkStart w:id="13" w:name="_Toc24722298"/>
      <w:r>
        <w:rPr>
          <w:rFonts w:hint="eastAsia"/>
          <w:lang w:eastAsia="ko-KR"/>
        </w:rPr>
        <w:lastRenderedPageBreak/>
        <w:t>b</w:t>
      </w:r>
      <w:r>
        <w:rPr>
          <w:lang w:eastAsia="ko-KR"/>
        </w:rPr>
        <w:t>ool MP_isUsable() const</w:t>
      </w:r>
      <w:bookmarkEnd w:id="13"/>
    </w:p>
    <w:p w14:paraId="3480E5B2" w14:textId="29979079" w:rsidR="002C2713" w:rsidRDefault="00D24EA4" w:rsidP="002C2713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46363D8" w14:textId="7113B65E" w:rsidR="001572E6" w:rsidRDefault="001572E6" w:rsidP="001572E6">
      <w:pPr>
        <w:pStyle w:val="31"/>
        <w:rPr>
          <w:lang w:eastAsia="ko-KR"/>
        </w:rPr>
      </w:pPr>
      <w:bookmarkStart w:id="14" w:name="_Toc24722299"/>
      <w:r>
        <w:rPr>
          <w:lang w:eastAsia="ko-KR"/>
        </w:rPr>
        <w:t>virtual void Attack(Character* c) = 0;</w:t>
      </w:r>
      <w:bookmarkEnd w:id="14"/>
    </w:p>
    <w:p w14:paraId="16F45945" w14:textId="2D10F282" w:rsidR="00CF1E18" w:rsidRPr="001572E6" w:rsidRDefault="00CF1E18" w:rsidP="00CF1E18">
      <w:pPr>
        <w:ind w:left="200" w:hangingChars="100" w:hanging="200"/>
        <w:rPr>
          <w:lang w:eastAsia="ko-KR"/>
        </w:rPr>
      </w:pPr>
      <w:r>
        <w:rPr>
          <w:rFonts w:hint="eastAsia"/>
          <w:lang w:eastAsia="ko-KR"/>
        </w:rPr>
        <w:t>일반공격을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hp</w:t>
      </w:r>
      <w:r>
        <w:rPr>
          <w:rFonts w:hint="eastAsia"/>
          <w:lang w:eastAsia="ko-KR"/>
        </w:rPr>
        <w:t>가자신의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일반공격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깎인다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순수가상상속을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파생클래스의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C48AEF7" w14:textId="0E7655F0" w:rsidR="001572E6" w:rsidRDefault="001572E6" w:rsidP="001572E6">
      <w:pPr>
        <w:pStyle w:val="31"/>
        <w:rPr>
          <w:lang w:eastAsia="ko-KR"/>
        </w:rPr>
      </w:pPr>
      <w:bookmarkStart w:id="15" w:name="_Toc24722300"/>
      <w:r>
        <w:rPr>
          <w:lang w:eastAsia="ko-KR"/>
        </w:rPr>
        <w:t>virtual void Skill(Character* c) = 0;</w:t>
      </w:r>
      <w:bookmarkEnd w:id="15"/>
    </w:p>
    <w:p w14:paraId="5C0835A0" w14:textId="5362EE05" w:rsidR="00CF1E18" w:rsidRPr="001572E6" w:rsidRDefault="00CF1E18" w:rsidP="00CF1E18">
      <w:pPr>
        <w:rPr>
          <w:lang w:eastAsia="ko-KR"/>
        </w:rPr>
      </w:pPr>
      <w:r>
        <w:rPr>
          <w:rFonts w:hint="eastAsia"/>
          <w:lang w:eastAsia="ko-KR"/>
        </w:rPr>
        <w:t>일반공격이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Skill </w:t>
      </w:r>
      <w:r>
        <w:rPr>
          <w:rFonts w:hint="eastAsia"/>
          <w:lang w:eastAsia="ko-KR"/>
        </w:rPr>
        <w:t>데미지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깎인다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순수가상상속을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파생클래스의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B0E3B5D" w14:textId="5CA09DB7" w:rsidR="00CF1E18" w:rsidRDefault="00CF1E18" w:rsidP="00CF1E18">
      <w:pPr>
        <w:pStyle w:val="31"/>
        <w:rPr>
          <w:lang w:eastAsia="ko-KR"/>
        </w:rPr>
      </w:pPr>
      <w:bookmarkStart w:id="16" w:name="_Toc24722301"/>
      <w:r>
        <w:rPr>
          <w:lang w:eastAsia="ko-KR"/>
        </w:rPr>
        <w:t xml:space="preserve">Get set </w:t>
      </w:r>
      <w:r>
        <w:rPr>
          <w:rFonts w:hint="eastAsia"/>
          <w:lang w:eastAsia="ko-KR"/>
        </w:rPr>
        <w:t>함수</w:t>
      </w:r>
      <w:bookmarkEnd w:id="16"/>
    </w:p>
    <w:p w14:paraId="18CF50AC" w14:textId="6F4A978A" w:rsidR="00CF1E18" w:rsidRDefault="00CF1E18" w:rsidP="00CF1E18">
      <w:pPr>
        <w:rPr>
          <w:lang w:eastAsia="ko-KR"/>
        </w:rPr>
      </w:pPr>
      <w:r>
        <w:rPr>
          <w:lang w:eastAsia="ko-KR"/>
        </w:rPr>
        <w:t xml:space="preserve">getHP, setHP, getMP, setMP, getArmor, setArmor getDamage, setDamage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</w:t>
      </w:r>
      <w:r>
        <w:rPr>
          <w:lang w:eastAsia="ko-KR"/>
        </w:rPr>
        <w:t xml:space="preserve">et, set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hp, mp, armor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damage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</w:p>
    <w:p w14:paraId="1BA47E06" w14:textId="44378F86" w:rsidR="00CF1E18" w:rsidRPr="00CF1E18" w:rsidRDefault="00CF1E18" w:rsidP="00CF1E18">
      <w:pPr>
        <w:pStyle w:val="31"/>
        <w:rPr>
          <w:lang w:eastAsia="ko-KR"/>
        </w:rPr>
      </w:pPr>
      <w:bookmarkStart w:id="17" w:name="_Toc24722302"/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bookmarkEnd w:id="17"/>
    </w:p>
    <w:p w14:paraId="1BB638EB" w14:textId="248F8CAC" w:rsidR="00A866E5" w:rsidRPr="00A866E5" w:rsidRDefault="00A866E5" w:rsidP="00A866E5">
      <w:pPr>
        <w:rPr>
          <w:rFonts w:eastAsia="MS Mincho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drawing>
          <wp:inline distT="0" distB="0" distL="0" distR="0" wp14:anchorId="444284FC" wp14:editId="5D6270D5">
            <wp:extent cx="5791200" cy="2409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99CD" w14:textId="196D1F76" w:rsidR="00135301" w:rsidRDefault="008B36AA">
      <w:pPr>
        <w:pStyle w:val="21"/>
      </w:pPr>
      <w:bookmarkStart w:id="18" w:name="_Toc24722303"/>
      <w:r>
        <w:rPr>
          <w:rFonts w:hint="eastAsia"/>
          <w:lang w:eastAsia="ko-KR"/>
        </w:rPr>
        <w:lastRenderedPageBreak/>
        <w:t>정리</w:t>
      </w:r>
      <w:bookmarkEnd w:id="18"/>
    </w:p>
    <w:p w14:paraId="0442A5DE" w14:textId="462100E6" w:rsidR="00135301" w:rsidRDefault="00DC34C5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상속을 목적으로 만든 추상클래스인</w:t>
      </w:r>
      <w:r>
        <w:rPr>
          <w:rFonts w:ascii="맑은 고딕" w:eastAsia="맑은 고딕" w:hAnsi="맑은 고딕" w:cs="맑은 고딕"/>
          <w:lang w:eastAsia="ko-KR"/>
        </w:rPr>
        <w:t xml:space="preserve">Character 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  <w:r w:rsidR="00461C0C">
        <w:rPr>
          <w:rFonts w:ascii="맑은 고딕" w:eastAsia="맑은 고딕" w:hAnsi="맑은 고딕" w:cs="맑은 고딕"/>
          <w:lang w:eastAsia="ko-KR"/>
        </w:rPr>
        <w:br/>
      </w:r>
      <w:r w:rsidR="00461C0C">
        <w:rPr>
          <w:rFonts w:ascii="맑은 고딕" w:eastAsia="맑은 고딕" w:hAnsi="맑은 고딕" w:cs="맑은 고딕" w:hint="eastAsia"/>
          <w:lang w:eastAsia="ko-KR"/>
        </w:rPr>
        <w:t>유저가 직업을 선택할 전사,</w:t>
      </w:r>
      <w:r w:rsidR="00461C0C">
        <w:rPr>
          <w:rFonts w:ascii="맑은 고딕" w:eastAsia="맑은 고딕" w:hAnsi="맑은 고딕" w:cs="맑은 고딕"/>
          <w:lang w:eastAsia="ko-KR"/>
        </w:rPr>
        <w:t xml:space="preserve"> </w:t>
      </w:r>
      <w:r w:rsidR="00461C0C">
        <w:rPr>
          <w:rFonts w:ascii="맑은 고딕" w:eastAsia="맑은 고딕" w:hAnsi="맑은 고딕" w:cs="맑은 고딕" w:hint="eastAsia"/>
          <w:lang w:eastAsia="ko-KR"/>
        </w:rPr>
        <w:t>마법사,</w:t>
      </w:r>
      <w:r w:rsidR="00461C0C">
        <w:rPr>
          <w:rFonts w:ascii="맑은 고딕" w:eastAsia="맑은 고딕" w:hAnsi="맑은 고딕" w:cs="맑은 고딕"/>
          <w:lang w:eastAsia="ko-KR"/>
        </w:rPr>
        <w:t xml:space="preserve"> </w:t>
      </w:r>
      <w:r w:rsidR="00461C0C">
        <w:rPr>
          <w:rFonts w:ascii="맑은 고딕" w:eastAsia="맑은 고딕" w:hAnsi="맑은 고딕" w:cs="맑은 고딕" w:hint="eastAsia"/>
          <w:lang w:eastAsia="ko-KR"/>
        </w:rPr>
        <w:t>도적 그리고 적들이 이 클래스를 상속받고 있으며,</w:t>
      </w:r>
      <w:r w:rsidR="00461C0C">
        <w:rPr>
          <w:rFonts w:ascii="맑은 고딕" w:eastAsia="맑은 고딕" w:hAnsi="맑은 고딕" w:cs="맑은 고딕"/>
          <w:lang w:eastAsia="ko-KR"/>
        </w:rPr>
        <w:t xml:space="preserve"> </w:t>
      </w:r>
      <w:r w:rsidR="00461C0C">
        <w:rPr>
          <w:rFonts w:ascii="맑은 고딕" w:eastAsia="맑은 고딕" w:hAnsi="맑은 고딕" w:cs="맑은 고딕" w:hint="eastAsia"/>
          <w:lang w:eastAsia="ko-KR"/>
        </w:rPr>
        <w:t>순수가상함수를 오버라이드 하였다.</w:t>
      </w:r>
      <w:r w:rsidR="00461C0C">
        <w:rPr>
          <w:rFonts w:ascii="맑은 고딕" w:eastAsia="맑은 고딕" w:hAnsi="맑은 고딕" w:cs="맑은 고딕"/>
          <w:lang w:eastAsia="ko-KR"/>
        </w:rPr>
        <w:t xml:space="preserve"> </w:t>
      </w:r>
      <w:r w:rsidR="00461C0C">
        <w:rPr>
          <w:rFonts w:ascii="맑은 고딕" w:eastAsia="맑은 고딕" w:hAnsi="맑은 고딕" w:cs="맑은 고딕" w:hint="eastAsia"/>
          <w:lang w:eastAsia="ko-KR"/>
        </w:rPr>
        <w:t>이는 다음 코드에서 보여질 예정이다.</w:t>
      </w:r>
    </w:p>
    <w:p w14:paraId="7B2C507E" w14:textId="6E18E2EA" w:rsidR="00461C0C" w:rsidRDefault="00461C0C">
      <w:pPr>
        <w:rPr>
          <w:rFonts w:ascii="맑은 고딕" w:eastAsia="맑은 고딕" w:hAnsi="맑은 고딕" w:cs="맑은 고딕"/>
          <w:lang w:eastAsia="ko-KR"/>
        </w:rPr>
      </w:pPr>
    </w:p>
    <w:p w14:paraId="4BC60FA3" w14:textId="08964A1D" w:rsidR="00461C0C" w:rsidRDefault="00461C0C">
      <w:r>
        <w:rPr>
          <w:rFonts w:ascii="맑은 고딕" w:eastAsia="맑은 고딕" w:hAnsi="맑은 고딕" w:cs="맑은 고딕" w:hint="eastAsia"/>
          <w:lang w:eastAsia="ko-KR"/>
        </w:rPr>
        <w:t>그렇기에</w:t>
      </w:r>
      <w:r>
        <w:rPr>
          <w:rFonts w:ascii="맑은 고딕" w:eastAsia="맑은 고딕" w:hAnsi="맑은 고딕" w:cs="맑은 고딕"/>
          <w:lang w:eastAsia="ko-KR"/>
        </w:rPr>
        <w:t xml:space="preserve"> get, set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함수들과 </w:t>
      </w:r>
      <w:r>
        <w:rPr>
          <w:rFonts w:ascii="맑은 고딕" w:eastAsia="맑은 고딕" w:hAnsi="맑은 고딕" w:cs="맑은 고딕"/>
          <w:lang w:eastAsia="ko-KR"/>
        </w:rPr>
        <w:t>HP</w:t>
      </w:r>
      <w:r>
        <w:rPr>
          <w:rFonts w:ascii="맑은 고딕" w:eastAsia="맑은 고딕" w:hAnsi="맑은 고딕" w:cs="맑은 고딕" w:hint="eastAsia"/>
          <w:lang w:eastAsia="ko-KR"/>
        </w:rPr>
        <w:t xml:space="preserve">가 있는지 없는지 판별하는 </w:t>
      </w:r>
      <w:r>
        <w:rPr>
          <w:rFonts w:ascii="맑은 고딕" w:eastAsia="맑은 고딕" w:hAnsi="맑은 고딕" w:cs="맑은 고딕"/>
          <w:lang w:eastAsia="ko-KR"/>
        </w:rPr>
        <w:t xml:space="preserve">HP_isEmpty </w:t>
      </w:r>
      <w:r>
        <w:rPr>
          <w:rFonts w:ascii="맑은 고딕" w:eastAsia="맑은 고딕" w:hAnsi="맑은 고딕" w:cs="맑은 고딕" w:hint="eastAsia"/>
          <w:lang w:eastAsia="ko-KR"/>
        </w:rPr>
        <w:t>메소드,</w:t>
      </w:r>
      <w:r>
        <w:rPr>
          <w:rFonts w:ascii="맑은 고딕" w:eastAsia="맑은 고딕" w:hAnsi="맑은 고딕" w:cs="맑은 고딕"/>
          <w:lang w:eastAsia="ko-KR"/>
        </w:rPr>
        <w:t xml:space="preserve"> mp</w:t>
      </w:r>
      <w:r>
        <w:rPr>
          <w:rFonts w:ascii="맑은 고딕" w:eastAsia="맑은 고딕" w:hAnsi="맑은 고딕" w:cs="맑은 고딕" w:hint="eastAsia"/>
          <w:lang w:eastAsia="ko-KR"/>
        </w:rPr>
        <w:t xml:space="preserve">가 사용 가능한지 판단해주는 </w:t>
      </w:r>
      <w:r>
        <w:rPr>
          <w:rFonts w:ascii="맑은 고딕" w:eastAsia="맑은 고딕" w:hAnsi="맑은 고딕" w:cs="맑은 고딕"/>
          <w:lang w:eastAsia="ko-KR"/>
        </w:rPr>
        <w:t xml:space="preserve">MP_isUsable </w:t>
      </w:r>
      <w:r>
        <w:rPr>
          <w:rFonts w:ascii="맑은 고딕" w:eastAsia="맑은 고딕" w:hAnsi="맑은 고딕" w:cs="맑은 고딕" w:hint="eastAsia"/>
          <w:lang w:eastAsia="ko-KR"/>
        </w:rPr>
        <w:t>메소드가 있고,</w:t>
      </w:r>
      <w:r>
        <w:rPr>
          <w:rFonts w:ascii="맑은 고딕" w:eastAsia="맑은 고딕" w:hAnsi="맑은 고딕" w:cs="맑은 고딕"/>
          <w:lang w:eastAsia="ko-KR"/>
        </w:rPr>
        <w:t xml:space="preserve"> Skill </w:t>
      </w:r>
      <w:r>
        <w:rPr>
          <w:rFonts w:ascii="맑은 고딕" w:eastAsia="맑은 고딕" w:hAnsi="맑은 고딕" w:cs="맑은 고딕" w:hint="eastAsia"/>
          <w:lang w:eastAsia="ko-KR"/>
        </w:rPr>
        <w:t>뿐만 아닌 공통의 공격인 일반공격(</w:t>
      </w:r>
      <w:r>
        <w:rPr>
          <w:rFonts w:ascii="맑은 고딕" w:eastAsia="맑은 고딕" w:hAnsi="맑은 고딕" w:cs="맑은 고딕"/>
          <w:lang w:eastAsia="ko-KR"/>
        </w:rPr>
        <w:t>Attack)</w:t>
      </w:r>
      <w:r>
        <w:rPr>
          <w:rFonts w:ascii="맑은 고딕" w:eastAsia="맑은 고딕" w:hAnsi="맑은 고딕" w:cs="맑은 고딕" w:hint="eastAsia"/>
          <w:lang w:eastAsia="ko-KR"/>
        </w:rPr>
        <w:t>도 순수가상함수로 선언해 놓았다.</w:t>
      </w:r>
    </w:p>
    <w:p w14:paraId="35944E57" w14:textId="3B0CDED9" w:rsidR="00792928" w:rsidRDefault="00DC34C5" w:rsidP="00792928">
      <w:pPr>
        <w:pStyle w:val="1"/>
      </w:pPr>
      <w:bookmarkStart w:id="19" w:name="_Toc24722304"/>
      <w:r>
        <w:rPr>
          <w:lang w:eastAsia="ko-KR"/>
        </w:rPr>
        <w:lastRenderedPageBreak/>
        <w:t xml:space="preserve">Character </w:t>
      </w:r>
      <w:r>
        <w:rPr>
          <w:rFonts w:hint="eastAsia"/>
          <w:lang w:eastAsia="ko-KR"/>
        </w:rPr>
        <w:t>상속받는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Thives.h, Wizards.h, Warriors.h</w:t>
      </w:r>
      <w:r>
        <w:t>, Enemies.h</w:t>
      </w:r>
      <w:bookmarkEnd w:id="19"/>
    </w:p>
    <w:p w14:paraId="77CDECC4" w14:textId="00EB403B" w:rsidR="00C91392" w:rsidRDefault="00C91392" w:rsidP="00C91392">
      <w:pPr>
        <w:pStyle w:val="21"/>
        <w:rPr>
          <w:lang w:eastAsia="ko-KR"/>
        </w:rPr>
      </w:pPr>
      <w:bookmarkStart w:id="20" w:name="_Toc24722305"/>
      <w:r>
        <w:rPr>
          <w:rFonts w:hint="eastAsia"/>
          <w:lang w:eastAsia="ko-KR"/>
        </w:rPr>
        <w:t>p</w:t>
      </w:r>
      <w:r>
        <w:rPr>
          <w:lang w:eastAsia="ko-KR"/>
        </w:rPr>
        <w:t>ublic</w:t>
      </w:r>
      <w:bookmarkEnd w:id="20"/>
    </w:p>
    <w:p w14:paraId="5C0BCFEE" w14:textId="78A91280" w:rsidR="00C91392" w:rsidRDefault="00C91392" w:rsidP="00C91392">
      <w:pPr>
        <w:pStyle w:val="31"/>
        <w:rPr>
          <w:lang w:eastAsia="ko-KR"/>
        </w:rPr>
      </w:pPr>
      <w:bookmarkStart w:id="21" w:name="_Toc24722306"/>
      <w:r>
        <w:rPr>
          <w:rFonts w:hint="eastAsia"/>
          <w:lang w:eastAsia="ko-KR"/>
        </w:rPr>
        <w:t>T</w:t>
      </w:r>
      <w:r>
        <w:rPr>
          <w:lang w:eastAsia="ko-KR"/>
        </w:rPr>
        <w:t xml:space="preserve">hieves() : Character(120, 60, 7, 16)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Warriors() : Character(150, 60, 10, 13) </w:t>
      </w:r>
      <w:r>
        <w:rPr>
          <w:rFonts w:hint="eastAsia"/>
          <w:lang w:eastAsia="ko-KR"/>
        </w:rPr>
        <w:t>또는</w:t>
      </w:r>
      <w:r>
        <w:rPr>
          <w:lang w:eastAsia="ko-KR"/>
        </w:rPr>
        <w:br/>
        <w:t>Wizards() : Character(120 80 7 10)</w:t>
      </w:r>
      <w:bookmarkEnd w:id="21"/>
    </w:p>
    <w:p w14:paraId="52DED96C" w14:textId="170A967F" w:rsidR="00C91392" w:rsidRDefault="00C91392" w:rsidP="00C91392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(HP, MP, ARMOR, DAMAGE)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protected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할당시킨다</w:t>
      </w:r>
      <w:r>
        <w:rPr>
          <w:rFonts w:hint="eastAsia"/>
          <w:lang w:eastAsia="ko-KR"/>
        </w:rPr>
        <w:t>.</w:t>
      </w:r>
    </w:p>
    <w:p w14:paraId="0C3C484D" w14:textId="3F854402" w:rsidR="008F6B45" w:rsidRDefault="008F6B45" w:rsidP="008F6B45">
      <w:pPr>
        <w:pStyle w:val="31"/>
        <w:rPr>
          <w:lang w:eastAsia="ko-KR"/>
        </w:rPr>
      </w:pPr>
      <w:bookmarkStart w:id="22" w:name="_Toc24722307"/>
      <w:r>
        <w:rPr>
          <w:rFonts w:hint="eastAsia"/>
          <w:lang w:eastAsia="ko-KR"/>
        </w:rPr>
        <w:t>~</w:t>
      </w:r>
      <w:r>
        <w:rPr>
          <w:lang w:eastAsia="ko-KR"/>
        </w:rPr>
        <w:t xml:space="preserve">Thieves()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~Warriors()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~Wizards()</w:t>
      </w:r>
      <w:bookmarkEnd w:id="22"/>
    </w:p>
    <w:p w14:paraId="768ED697" w14:textId="1A43AED6" w:rsidR="008F6B45" w:rsidRDefault="00B03DC0" w:rsidP="008F6B45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1971824" w14:textId="760EB176" w:rsidR="00B03DC0" w:rsidRDefault="00B03DC0" w:rsidP="00B03DC0">
      <w:pPr>
        <w:pStyle w:val="31"/>
        <w:rPr>
          <w:lang w:eastAsia="ko-KR"/>
        </w:rPr>
      </w:pPr>
      <w:bookmarkStart w:id="23" w:name="_Toc24722308"/>
      <w:r>
        <w:rPr>
          <w:lang w:eastAsia="ko-KR"/>
        </w:rPr>
        <w:t xml:space="preserve">void Attack(Character* enemies)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void Attack(Character* main_hero)</w:t>
      </w:r>
      <w:bookmarkEnd w:id="23"/>
    </w:p>
    <w:p w14:paraId="1B20E153" w14:textId="72E07534" w:rsidR="00B03DC0" w:rsidRDefault="00B03DC0" w:rsidP="00B03DC0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오버라이딩한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상대를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공격데미지에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16C1FC6A" w14:textId="7833F1C1" w:rsidR="00B03DC0" w:rsidRDefault="00B03DC0" w:rsidP="00B03DC0">
      <w:pPr>
        <w:pStyle w:val="31"/>
        <w:rPr>
          <w:lang w:eastAsia="ko-KR"/>
        </w:rPr>
      </w:pPr>
      <w:bookmarkStart w:id="24" w:name="_Toc24722309"/>
      <w:r>
        <w:rPr>
          <w:lang w:eastAsia="ko-KR"/>
        </w:rPr>
        <w:t>void Skill(Character* enemies)</w:t>
      </w:r>
      <w:r w:rsidR="00934C47">
        <w:rPr>
          <w:lang w:eastAsia="ko-KR"/>
        </w:rPr>
        <w:t xml:space="preserve"> </w:t>
      </w:r>
      <w:r w:rsidR="00934C47">
        <w:rPr>
          <w:rFonts w:hint="eastAsia"/>
          <w:lang w:eastAsia="ko-KR"/>
        </w:rPr>
        <w:t>또는</w:t>
      </w:r>
      <w:r w:rsidR="00934C47">
        <w:rPr>
          <w:rFonts w:hint="eastAsia"/>
          <w:lang w:eastAsia="ko-KR"/>
        </w:rPr>
        <w:t xml:space="preserve"> </w:t>
      </w:r>
      <w:r w:rsidR="00934C47">
        <w:rPr>
          <w:lang w:eastAsia="ko-KR"/>
        </w:rPr>
        <w:t>void Skill(Character* trash)</w:t>
      </w:r>
      <w:bookmarkEnd w:id="24"/>
    </w:p>
    <w:p w14:paraId="2408B180" w14:textId="241447EE" w:rsidR="00B03DC0" w:rsidRPr="00B03DC0" w:rsidRDefault="00B03DC0" w:rsidP="00B03DC0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특수공격인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부모클래의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오버라이딩한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 w:rsidR="00934C47">
        <w:rPr>
          <w:rFonts w:hint="eastAsia"/>
          <w:lang w:eastAsia="ko-KR"/>
        </w:rPr>
        <w:t>.</w:t>
      </w:r>
      <w:r w:rsidR="00934C47">
        <w:rPr>
          <w:lang w:eastAsia="ko-KR"/>
        </w:rPr>
        <w:br/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ttack </w:t>
      </w:r>
      <w:r>
        <w:rPr>
          <w:rFonts w:hint="eastAsia"/>
          <w:lang w:eastAsia="ko-KR"/>
        </w:rPr>
        <w:t>메소드와</w:t>
      </w:r>
      <w:r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비슷한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코드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구성이나</w:t>
      </w:r>
      <w:r w:rsidR="00FB03E0">
        <w:rPr>
          <w:rFonts w:hint="eastAsia"/>
          <w:lang w:eastAsia="ko-KR"/>
        </w:rPr>
        <w:t>,</w:t>
      </w:r>
      <w:r w:rsidR="00FB03E0">
        <w:rPr>
          <w:lang w:eastAsia="ko-KR"/>
        </w:rPr>
        <w:t xml:space="preserve"> </w:t>
      </w:r>
      <w:r w:rsidR="00FB03E0">
        <w:rPr>
          <w:rFonts w:hint="eastAsia"/>
          <w:lang w:eastAsia="ko-KR"/>
        </w:rPr>
        <w:t>추가적인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코드로는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자신의</w:t>
      </w:r>
      <w:r w:rsidR="00FB03E0">
        <w:rPr>
          <w:rFonts w:hint="eastAsia"/>
          <w:lang w:eastAsia="ko-KR"/>
        </w:rPr>
        <w:t xml:space="preserve"> </w:t>
      </w:r>
      <w:r w:rsidR="00FB03E0">
        <w:rPr>
          <w:lang w:eastAsia="ko-KR"/>
        </w:rPr>
        <w:t>MP</w:t>
      </w:r>
      <w:r w:rsidR="00FB03E0">
        <w:rPr>
          <w:rFonts w:hint="eastAsia"/>
          <w:lang w:eastAsia="ko-KR"/>
        </w:rPr>
        <w:t>에</w:t>
      </w:r>
      <w:r w:rsidR="00FB03E0">
        <w:rPr>
          <w:rFonts w:hint="eastAsia"/>
          <w:lang w:eastAsia="ko-KR"/>
        </w:rPr>
        <w:t xml:space="preserve"> </w:t>
      </w:r>
      <w:r w:rsidR="00FB03E0">
        <w:rPr>
          <w:lang w:eastAsia="ko-KR"/>
        </w:rPr>
        <w:t>10</w:t>
      </w:r>
      <w:r w:rsidR="00FB03E0">
        <w:rPr>
          <w:rFonts w:hint="eastAsia"/>
          <w:lang w:eastAsia="ko-KR"/>
        </w:rPr>
        <w:t>을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빼는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코드</w:t>
      </w:r>
      <w:r w:rsidR="00FB03E0">
        <w:rPr>
          <w:rFonts w:hint="eastAsia"/>
          <w:lang w:eastAsia="ko-KR"/>
        </w:rPr>
        <w:t xml:space="preserve"> </w:t>
      </w:r>
      <w:r w:rsidR="00FB03E0">
        <w:rPr>
          <w:rFonts w:hint="eastAsia"/>
          <w:lang w:eastAsia="ko-KR"/>
        </w:rPr>
        <w:t>뿐이다</w:t>
      </w:r>
      <w:r w:rsidR="00934C47">
        <w:rPr>
          <w:lang w:eastAsia="ko-KR"/>
        </w:rPr>
        <w:t>.</w:t>
      </w:r>
      <w:r w:rsidR="00934C47">
        <w:rPr>
          <w:lang w:eastAsia="ko-KR"/>
        </w:rPr>
        <w:br/>
      </w:r>
      <w:r w:rsidR="00934C47">
        <w:rPr>
          <w:rFonts w:hint="eastAsia"/>
          <w:lang w:eastAsia="ko-KR"/>
        </w:rPr>
        <w:t>그리고</w:t>
      </w:r>
      <w:r w:rsidR="00934C47">
        <w:rPr>
          <w:rFonts w:hint="eastAsia"/>
          <w:lang w:eastAsia="ko-KR"/>
        </w:rPr>
        <w:t xml:space="preserve"> </w:t>
      </w:r>
      <w:r w:rsidR="00934C47">
        <w:rPr>
          <w:lang w:eastAsia="ko-KR"/>
        </w:rPr>
        <w:t xml:space="preserve">enemies </w:t>
      </w:r>
      <w:r w:rsidR="00934C47">
        <w:rPr>
          <w:rFonts w:hint="eastAsia"/>
          <w:lang w:eastAsia="ko-KR"/>
        </w:rPr>
        <w:t>클래스에서는</w:t>
      </w:r>
      <w:r w:rsidR="00934C47">
        <w:rPr>
          <w:rFonts w:hint="eastAsia"/>
          <w:lang w:eastAsia="ko-KR"/>
        </w:rPr>
        <w:t xml:space="preserve"> </w:t>
      </w:r>
      <w:r w:rsidR="00934C47">
        <w:rPr>
          <w:lang w:eastAsia="ko-KR"/>
        </w:rPr>
        <w:t xml:space="preserve">Skill </w:t>
      </w:r>
      <w:r w:rsidR="00934C47">
        <w:rPr>
          <w:rFonts w:hint="eastAsia"/>
          <w:lang w:eastAsia="ko-KR"/>
        </w:rPr>
        <w:t>사용을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하지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않기에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파라미터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역시</w:t>
      </w:r>
      <w:r w:rsidR="00934C47">
        <w:rPr>
          <w:rFonts w:hint="eastAsia"/>
          <w:lang w:eastAsia="ko-KR"/>
        </w:rPr>
        <w:t xml:space="preserve"> </w:t>
      </w:r>
      <w:r w:rsidR="00934C47">
        <w:rPr>
          <w:lang w:eastAsia="ko-KR"/>
        </w:rPr>
        <w:t>trash</w:t>
      </w:r>
      <w:r w:rsidR="00934C47">
        <w:rPr>
          <w:rFonts w:hint="eastAsia"/>
          <w:lang w:eastAsia="ko-KR"/>
        </w:rPr>
        <w:t>라는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작명으로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지었고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메소드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내에서도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아무런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구현도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하지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않았다</w:t>
      </w:r>
      <w:r w:rsidR="00934C47">
        <w:rPr>
          <w:rFonts w:hint="eastAsia"/>
          <w:lang w:eastAsia="ko-KR"/>
        </w:rPr>
        <w:t>.</w:t>
      </w:r>
    </w:p>
    <w:p w14:paraId="5A0FFE94" w14:textId="002DC508" w:rsidR="00792928" w:rsidRDefault="00792928" w:rsidP="00792928">
      <w:pPr>
        <w:pStyle w:val="21"/>
        <w:rPr>
          <w:lang w:eastAsia="ko-KR"/>
        </w:rPr>
      </w:pPr>
      <w:bookmarkStart w:id="25" w:name="_Toc24722310"/>
      <w:r>
        <w:rPr>
          <w:lang w:eastAsia="ko-KR"/>
        </w:rPr>
        <w:lastRenderedPageBreak/>
        <w:t>thieve</w:t>
      </w:r>
      <w:r w:rsidR="008F6B45">
        <w:rPr>
          <w:lang w:eastAsia="ko-KR"/>
        </w:rPr>
        <w:t>s</w:t>
      </w:r>
      <w:r>
        <w:rPr>
          <w:lang w:eastAsia="ko-KR"/>
        </w:rPr>
        <w:t xml:space="preserve">.h </w:t>
      </w:r>
      <w:r>
        <w:rPr>
          <w:rFonts w:hint="eastAsia"/>
          <w:lang w:eastAsia="ko-KR"/>
        </w:rPr>
        <w:t>코드</w:t>
      </w:r>
      <w:bookmarkEnd w:id="25"/>
    </w:p>
    <w:p w14:paraId="20F955F5" w14:textId="2AFD7F79" w:rsidR="007341C3" w:rsidRDefault="007341C3" w:rsidP="0079292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78B2C6" wp14:editId="22279A95">
            <wp:extent cx="5200650" cy="4293956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03" cy="43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728D" w14:textId="77777777" w:rsidR="007341C3" w:rsidRPr="007341C3" w:rsidRDefault="007341C3" w:rsidP="007341C3">
      <w:pPr>
        <w:rPr>
          <w:lang w:eastAsia="ko-KR"/>
        </w:rPr>
      </w:pPr>
    </w:p>
    <w:p w14:paraId="190262FD" w14:textId="1B5810C7" w:rsidR="00792928" w:rsidRDefault="00792928" w:rsidP="00792928">
      <w:pPr>
        <w:pStyle w:val="21"/>
        <w:rPr>
          <w:lang w:eastAsia="ko-KR"/>
        </w:rPr>
      </w:pPr>
      <w:bookmarkStart w:id="26" w:name="_Toc24722311"/>
      <w:r>
        <w:rPr>
          <w:rFonts w:hint="eastAsia"/>
          <w:lang w:eastAsia="ko-KR"/>
        </w:rPr>
        <w:lastRenderedPageBreak/>
        <w:t>w</w:t>
      </w:r>
      <w:r>
        <w:rPr>
          <w:lang w:eastAsia="ko-KR"/>
        </w:rPr>
        <w:t xml:space="preserve">arriors.h </w:t>
      </w:r>
      <w:r>
        <w:rPr>
          <w:rFonts w:hint="eastAsia"/>
          <w:lang w:eastAsia="ko-KR"/>
        </w:rPr>
        <w:t>코드</w:t>
      </w:r>
      <w:bookmarkEnd w:id="26"/>
    </w:p>
    <w:p w14:paraId="3454B6B0" w14:textId="4F0F4CCE" w:rsidR="007341C3" w:rsidRDefault="007341C3" w:rsidP="0079292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955EDF3" wp14:editId="4D52F023">
            <wp:extent cx="5692611" cy="4772025"/>
            <wp:effectExtent l="0" t="0" r="381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35" cy="48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F139" w14:textId="110087E8" w:rsidR="007341C3" w:rsidRDefault="007341C3" w:rsidP="007341C3">
      <w:pPr>
        <w:jc w:val="center"/>
        <w:rPr>
          <w:lang w:eastAsia="ko-KR"/>
        </w:rPr>
      </w:pPr>
    </w:p>
    <w:p w14:paraId="67F3D6D7" w14:textId="04720D8F" w:rsidR="00792928" w:rsidRDefault="00792928" w:rsidP="00792928">
      <w:pPr>
        <w:pStyle w:val="21"/>
        <w:ind w:left="120" w:hangingChars="50" w:hanging="120"/>
        <w:rPr>
          <w:lang w:eastAsia="ko-KR"/>
        </w:rPr>
      </w:pPr>
      <w:bookmarkStart w:id="27" w:name="_Toc24722312"/>
      <w:r>
        <w:rPr>
          <w:rFonts w:hint="eastAsia"/>
          <w:lang w:eastAsia="ko-KR"/>
        </w:rPr>
        <w:lastRenderedPageBreak/>
        <w:t>w</w:t>
      </w:r>
      <w:r>
        <w:rPr>
          <w:lang w:eastAsia="ko-KR"/>
        </w:rPr>
        <w:t>izard</w:t>
      </w:r>
      <w:r w:rsidR="008F6B45">
        <w:rPr>
          <w:rFonts w:hint="eastAsia"/>
          <w:lang w:eastAsia="ko-KR"/>
        </w:rPr>
        <w:t>s</w:t>
      </w:r>
      <w:r>
        <w:rPr>
          <w:lang w:eastAsia="ko-KR"/>
        </w:rPr>
        <w:t>.h</w:t>
      </w:r>
      <w:r>
        <w:rPr>
          <w:rFonts w:hint="eastAsia"/>
          <w:lang w:eastAsia="ko-KR"/>
        </w:rPr>
        <w:t>코드</w:t>
      </w:r>
      <w:bookmarkEnd w:id="27"/>
    </w:p>
    <w:p w14:paraId="49C6EA36" w14:textId="1511D3B7" w:rsidR="00AE7774" w:rsidRDefault="007341C3" w:rsidP="0079292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470065" wp14:editId="6ACB5971">
            <wp:extent cx="5334000" cy="4535654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05" cy="46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A6EA" w14:textId="77777777" w:rsidR="00792928" w:rsidRDefault="00792928" w:rsidP="007341C3">
      <w:pPr>
        <w:jc w:val="center"/>
        <w:rPr>
          <w:lang w:eastAsia="ko-KR"/>
        </w:rPr>
      </w:pPr>
    </w:p>
    <w:p w14:paraId="1AEA70A5" w14:textId="77777777" w:rsidR="00792928" w:rsidRDefault="00792928" w:rsidP="00792928">
      <w:pPr>
        <w:pStyle w:val="21"/>
        <w:rPr>
          <w:lang w:eastAsia="ko-KR"/>
        </w:rPr>
      </w:pPr>
      <w:bookmarkStart w:id="28" w:name="_Toc24722313"/>
      <w:r>
        <w:rPr>
          <w:lang w:eastAsia="ko-KR"/>
        </w:rPr>
        <w:lastRenderedPageBreak/>
        <w:t xml:space="preserve">Enemies.h </w:t>
      </w:r>
      <w:r>
        <w:rPr>
          <w:rFonts w:hint="eastAsia"/>
          <w:lang w:eastAsia="ko-KR"/>
        </w:rPr>
        <w:t>코드</w:t>
      </w:r>
      <w:bookmarkEnd w:id="28"/>
    </w:p>
    <w:p w14:paraId="79BB0865" w14:textId="07FD491C" w:rsidR="00AE7774" w:rsidRDefault="007341C3" w:rsidP="0079292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F2AC541" wp14:editId="72E53118">
            <wp:extent cx="5791200" cy="36861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9810" w14:textId="317B8133" w:rsidR="007341C3" w:rsidRPr="007341C3" w:rsidRDefault="007341C3" w:rsidP="007341C3">
      <w:pPr>
        <w:jc w:val="center"/>
        <w:rPr>
          <w:sz w:val="24"/>
          <w:szCs w:val="24"/>
          <w:lang w:eastAsia="ko-KR"/>
        </w:rPr>
      </w:pPr>
      <w:r w:rsidRPr="007341C3">
        <w:rPr>
          <w:sz w:val="24"/>
          <w:szCs w:val="24"/>
          <w:lang w:eastAsia="ko-KR"/>
        </w:rPr>
        <w:t>-</w:t>
      </w:r>
    </w:p>
    <w:p w14:paraId="734B5876" w14:textId="77777777" w:rsidR="00792928" w:rsidRPr="00AE7774" w:rsidRDefault="00792928" w:rsidP="00AE7774">
      <w:pPr>
        <w:rPr>
          <w:lang w:eastAsia="ko-KR"/>
        </w:rPr>
      </w:pPr>
    </w:p>
    <w:p w14:paraId="2F02C2B1" w14:textId="70084E2B" w:rsidR="00352682" w:rsidRDefault="008B36AA" w:rsidP="007341C3">
      <w:pPr>
        <w:pStyle w:val="21"/>
        <w:rPr>
          <w:rFonts w:asciiTheme="minorHAnsi" w:eastAsiaTheme="minorEastAsia" w:hAnsiTheme="minorHAnsi" w:cstheme="minorBidi"/>
          <w:caps w:val="0"/>
          <w:color w:val="595959" w:themeColor="text1" w:themeTint="A6"/>
          <w:sz w:val="20"/>
          <w:lang w:eastAsia="ko-KR"/>
          <w14:ligatures w14:val="none"/>
        </w:rPr>
      </w:pPr>
      <w:bookmarkStart w:id="29" w:name="_Toc24722314"/>
      <w:r>
        <w:rPr>
          <w:rFonts w:hint="eastAsia"/>
          <w:lang w:eastAsia="ko-KR"/>
        </w:rPr>
        <w:t>정리</w:t>
      </w:r>
      <w:bookmarkEnd w:id="29"/>
    </w:p>
    <w:p w14:paraId="09ABA9C8" w14:textId="6F75306E" w:rsidR="007341C3" w:rsidRPr="007341C3" w:rsidRDefault="007341C3" w:rsidP="007341C3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arriors, Wizards, Thieves, Enemies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Enemies </w:t>
      </w:r>
      <w:r>
        <w:rPr>
          <w:rFonts w:hint="eastAsia"/>
          <w:lang w:eastAsia="ko-KR"/>
        </w:rPr>
        <w:t>클래스만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Skill </w:t>
      </w:r>
      <w:r>
        <w:rPr>
          <w:rFonts w:hint="eastAsia"/>
          <w:lang w:eastAsia="ko-KR"/>
        </w:rPr>
        <w:t>상속에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및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934C47">
        <w:rPr>
          <w:rFonts w:hint="eastAsia"/>
          <w:lang w:eastAsia="ko-KR"/>
        </w:rPr>
        <w:t>게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구현하였고</w:t>
      </w:r>
      <w:r w:rsidR="00934C47">
        <w:rPr>
          <w:rFonts w:hint="eastAsia"/>
          <w:lang w:eastAsia="ko-KR"/>
        </w:rPr>
        <w:t>,</w:t>
      </w:r>
      <w:r w:rsidR="00934C47">
        <w:rPr>
          <w:lang w:eastAsia="ko-KR"/>
        </w:rPr>
        <w:t xml:space="preserve"> 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다른</w:t>
      </w:r>
      <w:r w:rsidR="00934C47">
        <w:rPr>
          <w:rFonts w:hint="eastAsia"/>
          <w:lang w:eastAsia="ko-KR"/>
        </w:rPr>
        <w:t xml:space="preserve"> </w:t>
      </w:r>
      <w:r w:rsidR="00934C47"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>래스들만</w:t>
      </w:r>
      <w:r w:rsidR="00585D46">
        <w:rPr>
          <w:rFonts w:hint="eastAsia"/>
          <w:lang w:eastAsia="ko-KR"/>
        </w:rPr>
        <w:t xml:space="preserve"> S</w:t>
      </w:r>
      <w:r w:rsidR="00585D46">
        <w:rPr>
          <w:lang w:eastAsia="ko-KR"/>
        </w:rPr>
        <w:t>kill</w:t>
      </w:r>
      <w:r w:rsidR="00585D46">
        <w:rPr>
          <w:rFonts w:hint="eastAsia"/>
          <w:lang w:eastAsia="ko-KR"/>
        </w:rPr>
        <w:t>에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대한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여러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조건들이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나열되어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있다</w:t>
      </w:r>
      <w:r w:rsidR="00585D46">
        <w:rPr>
          <w:rFonts w:hint="eastAsia"/>
          <w:lang w:eastAsia="ko-KR"/>
        </w:rPr>
        <w:t>.</w:t>
      </w:r>
      <w:r w:rsidR="00585D46">
        <w:rPr>
          <w:lang w:eastAsia="ko-KR"/>
        </w:rPr>
        <w:t xml:space="preserve"> </w:t>
      </w:r>
      <w:r w:rsidR="00585D46">
        <w:rPr>
          <w:rFonts w:hint="eastAsia"/>
          <w:lang w:eastAsia="ko-KR"/>
        </w:rPr>
        <w:t>이는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과제에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기재되어있다시피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적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클래스는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스킬을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사용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안하게끔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하기</w:t>
      </w:r>
      <w:r w:rsidR="00585D46">
        <w:rPr>
          <w:rFonts w:hint="eastAsia"/>
          <w:lang w:eastAsia="ko-KR"/>
        </w:rPr>
        <w:t xml:space="preserve"> </w:t>
      </w:r>
      <w:r w:rsidR="00585D46">
        <w:rPr>
          <w:rFonts w:hint="eastAsia"/>
          <w:lang w:eastAsia="ko-KR"/>
        </w:rPr>
        <w:t>위해서다</w:t>
      </w:r>
      <w:r w:rsidR="00585D46">
        <w:rPr>
          <w:rFonts w:hint="eastAsia"/>
          <w:lang w:eastAsia="ko-KR"/>
        </w:rPr>
        <w:t>.</w:t>
      </w:r>
    </w:p>
    <w:p w14:paraId="5BC1D683" w14:textId="39183A3F" w:rsidR="00585D46" w:rsidRDefault="00792928" w:rsidP="00585D46">
      <w:pPr>
        <w:pStyle w:val="1"/>
        <w:rPr>
          <w:lang w:eastAsia="ko-KR"/>
        </w:rPr>
      </w:pPr>
      <w:bookmarkStart w:id="30" w:name="_Toc24722315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ameMain.h</w:t>
      </w:r>
      <w:bookmarkEnd w:id="30"/>
    </w:p>
    <w:p w14:paraId="717F52FB" w14:textId="7A02A394" w:rsidR="00934C47" w:rsidRDefault="00934C47" w:rsidP="00934C47">
      <w:pPr>
        <w:pStyle w:val="21"/>
        <w:rPr>
          <w:lang w:eastAsia="ko-KR"/>
        </w:rPr>
      </w:pPr>
      <w:bookmarkStart w:id="31" w:name="_Toc24722316"/>
      <w:r>
        <w:rPr>
          <w:rFonts w:hint="eastAsia"/>
          <w:lang w:eastAsia="ko-KR"/>
        </w:rPr>
        <w:t>p</w:t>
      </w:r>
      <w:r>
        <w:rPr>
          <w:lang w:eastAsia="ko-KR"/>
        </w:rPr>
        <w:t>rivate</w:t>
      </w:r>
      <w:bookmarkEnd w:id="31"/>
    </w:p>
    <w:p w14:paraId="524A69D6" w14:textId="26900A5F" w:rsidR="00934C47" w:rsidRDefault="00934C47" w:rsidP="00934C47">
      <w:pPr>
        <w:pStyle w:val="31"/>
        <w:rPr>
          <w:lang w:eastAsia="ko-KR"/>
        </w:rPr>
      </w:pPr>
      <w:bookmarkStart w:id="32" w:name="_Toc24722317"/>
      <w:r>
        <w:rPr>
          <w:lang w:eastAsia="ko-KR"/>
        </w:rPr>
        <w:t>int difficulty</w:t>
      </w:r>
      <w:bookmarkEnd w:id="32"/>
    </w:p>
    <w:p w14:paraId="7EEAB62D" w14:textId="7CAD9BCE" w:rsidR="00934C47" w:rsidRDefault="00934C47" w:rsidP="00934C47">
      <w:pPr>
        <w:rPr>
          <w:lang w:eastAsia="ko-KR"/>
        </w:rPr>
      </w:pPr>
      <w:r>
        <w:rPr>
          <w:rFonts w:hint="eastAsia"/>
          <w:lang w:eastAsia="ko-KR"/>
        </w:rPr>
        <w:t>난이도를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B3F317D" w14:textId="46A19403" w:rsidR="00934C47" w:rsidRDefault="00934C47" w:rsidP="00934C47">
      <w:pPr>
        <w:pStyle w:val="31"/>
        <w:rPr>
          <w:lang w:eastAsia="ko-KR"/>
        </w:rPr>
      </w:pPr>
      <w:bookmarkStart w:id="33" w:name="_Toc24722318"/>
      <w:r>
        <w:rPr>
          <w:rFonts w:hint="eastAsia"/>
          <w:lang w:eastAsia="ko-KR"/>
        </w:rPr>
        <w:t>C</w:t>
      </w:r>
      <w:r>
        <w:rPr>
          <w:lang w:eastAsia="ko-KR"/>
        </w:rPr>
        <w:t>haracter* enemies</w:t>
      </w:r>
      <w:bookmarkEnd w:id="33"/>
    </w:p>
    <w:p w14:paraId="3FB81F2A" w14:textId="76D72666" w:rsidR="00934C47" w:rsidRDefault="00934C47" w:rsidP="00934C47">
      <w:p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Character </w:t>
      </w:r>
      <w:r>
        <w:rPr>
          <w:rFonts w:hint="eastAsia"/>
          <w:lang w:eastAsia="ko-KR"/>
        </w:rPr>
        <w:t>포인터형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동적할당한다</w:t>
      </w:r>
      <w:r>
        <w:rPr>
          <w:rFonts w:hint="eastAsia"/>
          <w:lang w:eastAsia="ko-KR"/>
        </w:rPr>
        <w:t>.</w:t>
      </w:r>
    </w:p>
    <w:p w14:paraId="36E8FCE2" w14:textId="0C99358F" w:rsidR="00934C47" w:rsidRDefault="00934C47" w:rsidP="00934C47">
      <w:pPr>
        <w:pStyle w:val="31"/>
        <w:rPr>
          <w:lang w:eastAsia="ko-KR"/>
        </w:rPr>
      </w:pPr>
      <w:bookmarkStart w:id="34" w:name="_Toc24722319"/>
      <w:r>
        <w:rPr>
          <w:rFonts w:hint="eastAsia"/>
          <w:lang w:eastAsia="ko-KR"/>
        </w:rPr>
        <w:t>C</w:t>
      </w:r>
      <w:r>
        <w:rPr>
          <w:lang w:eastAsia="ko-KR"/>
        </w:rPr>
        <w:t>haracter* main_hero</w:t>
      </w:r>
      <w:bookmarkEnd w:id="34"/>
    </w:p>
    <w:p w14:paraId="5DA5C943" w14:textId="3C26EC2D" w:rsidR="00934C47" w:rsidRDefault="00934C47" w:rsidP="00934C47">
      <w:p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Character </w:t>
      </w:r>
      <w:r>
        <w:rPr>
          <w:rFonts w:hint="eastAsia"/>
          <w:lang w:eastAsia="ko-KR"/>
        </w:rPr>
        <w:t>포인터형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마법사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CA872C2" w14:textId="7CC211A8" w:rsidR="00934C47" w:rsidRDefault="00934C47" w:rsidP="00934C47">
      <w:pPr>
        <w:pStyle w:val="31"/>
        <w:rPr>
          <w:lang w:eastAsia="ko-KR"/>
        </w:rPr>
      </w:pPr>
      <w:r>
        <w:rPr>
          <w:lang w:eastAsia="ko-KR"/>
        </w:rPr>
        <w:t xml:space="preserve"> </w:t>
      </w:r>
      <w:bookmarkStart w:id="35" w:name="_Toc24722320"/>
      <w:r>
        <w:rPr>
          <w:lang w:eastAsia="ko-KR"/>
        </w:rPr>
        <w:t>int Set_Difficulty()</w:t>
      </w:r>
      <w:bookmarkEnd w:id="35"/>
    </w:p>
    <w:p w14:paraId="3C2C58A9" w14:textId="2B18C98F" w:rsidR="00934C47" w:rsidRDefault="00934C47" w:rsidP="00934C47">
      <w:pPr>
        <w:rPr>
          <w:lang w:eastAsia="ko-KR"/>
        </w:rPr>
      </w:pPr>
      <w:r>
        <w:rPr>
          <w:rFonts w:hint="eastAsia"/>
          <w:lang w:eastAsia="ko-KR"/>
        </w:rPr>
        <w:t>난이도를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 w:rsidR="005C6F84">
        <w:rPr>
          <w:rFonts w:hint="eastAsia"/>
          <w:lang w:eastAsia="ko-KR"/>
        </w:rPr>
        <w:t>이다</w:t>
      </w:r>
      <w:r w:rsidR="005C6F84">
        <w:rPr>
          <w:rFonts w:hint="eastAsia"/>
          <w:lang w:eastAsia="ko-KR"/>
        </w:rPr>
        <w:t>.</w:t>
      </w:r>
      <w:r w:rsidR="005C6F84">
        <w:rPr>
          <w:lang w:eastAsia="ko-KR"/>
        </w:rPr>
        <w:t xml:space="preserve"> </w:t>
      </w:r>
      <w:r w:rsidR="005C6F84">
        <w:rPr>
          <w:rFonts w:hint="eastAsia"/>
          <w:lang w:eastAsia="ko-KR"/>
        </w:rPr>
        <w:t>입력된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값을</w:t>
      </w:r>
      <w:r w:rsidR="005C6F84">
        <w:rPr>
          <w:rFonts w:hint="eastAsia"/>
          <w:lang w:eastAsia="ko-KR"/>
        </w:rPr>
        <w:t xml:space="preserve"> </w:t>
      </w:r>
      <w:r w:rsidR="005C6F84">
        <w:rPr>
          <w:lang w:eastAsia="ko-KR"/>
        </w:rPr>
        <w:t xml:space="preserve">difficulty </w:t>
      </w:r>
      <w:r w:rsidR="005C6F84">
        <w:rPr>
          <w:rFonts w:hint="eastAsia"/>
          <w:lang w:eastAsia="ko-KR"/>
        </w:rPr>
        <w:t>변수에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넣어주게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된다</w:t>
      </w:r>
      <w:r w:rsidR="005C6F84">
        <w:rPr>
          <w:rFonts w:hint="eastAsia"/>
          <w:lang w:eastAsia="ko-KR"/>
        </w:rPr>
        <w:t>.</w:t>
      </w:r>
    </w:p>
    <w:p w14:paraId="2D68B56C" w14:textId="230533FC" w:rsidR="00934C47" w:rsidRDefault="00934C47" w:rsidP="00934C47">
      <w:pPr>
        <w:pStyle w:val="31"/>
        <w:rPr>
          <w:lang w:eastAsia="ko-KR"/>
        </w:rPr>
      </w:pPr>
      <w:bookmarkStart w:id="36" w:name="_Toc24722321"/>
      <w:r>
        <w:rPr>
          <w:lang w:eastAsia="ko-KR"/>
        </w:rPr>
        <w:t>int Set_Job()</w:t>
      </w:r>
      <w:bookmarkEnd w:id="36"/>
    </w:p>
    <w:p w14:paraId="19A80E5C" w14:textId="76D43F93" w:rsidR="00934C47" w:rsidRPr="00934C47" w:rsidRDefault="00934C47" w:rsidP="00934C47">
      <w:pPr>
        <w:rPr>
          <w:lang w:eastAsia="ko-KR"/>
        </w:rPr>
      </w:pP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 w:rsidR="005C6F84">
        <w:rPr>
          <w:rFonts w:hint="eastAsia"/>
          <w:lang w:eastAsia="ko-KR"/>
        </w:rPr>
        <w:t>하게끔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해주는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메소드이다</w:t>
      </w:r>
      <w:r w:rsidR="005C6F84">
        <w:rPr>
          <w:rFonts w:hint="eastAsia"/>
          <w:lang w:eastAsia="ko-KR"/>
        </w:rPr>
        <w:t>.</w:t>
      </w:r>
      <w:r w:rsidR="005C6F84">
        <w:rPr>
          <w:lang w:eastAsia="ko-KR"/>
        </w:rPr>
        <w:t xml:space="preserve"> 3</w:t>
      </w:r>
      <w:r w:rsidR="005C6F84">
        <w:rPr>
          <w:rFonts w:hint="eastAsia"/>
          <w:lang w:eastAsia="ko-KR"/>
        </w:rPr>
        <w:t>가지의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직업을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선택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후에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적용시킬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수</w:t>
      </w:r>
      <w:r w:rsidR="005C6F84">
        <w:rPr>
          <w:rFonts w:hint="eastAsia"/>
          <w:lang w:eastAsia="ko-KR"/>
        </w:rPr>
        <w:t xml:space="preserve"> </w:t>
      </w:r>
      <w:r w:rsidR="005C6F84">
        <w:rPr>
          <w:rFonts w:hint="eastAsia"/>
          <w:lang w:eastAsia="ko-KR"/>
        </w:rPr>
        <w:t>있다</w:t>
      </w:r>
      <w:r w:rsidR="005C6F84">
        <w:rPr>
          <w:rFonts w:hint="eastAsia"/>
          <w:lang w:eastAsia="ko-KR"/>
        </w:rPr>
        <w:t>.</w:t>
      </w:r>
      <w:r w:rsidR="005C6F84">
        <w:rPr>
          <w:lang w:eastAsia="ko-KR"/>
        </w:rPr>
        <w:t xml:space="preserve"> </w:t>
      </w:r>
    </w:p>
    <w:p w14:paraId="52B7E235" w14:textId="70F946CB" w:rsidR="00934C47" w:rsidRDefault="00934C47" w:rsidP="00934C47">
      <w:pPr>
        <w:pStyle w:val="31"/>
        <w:rPr>
          <w:lang w:eastAsia="ko-KR"/>
        </w:rPr>
      </w:pPr>
      <w:bookmarkStart w:id="37" w:name="_Toc24722322"/>
      <w:r>
        <w:rPr>
          <w:lang w:eastAsia="ko-KR"/>
        </w:rPr>
        <w:t>int Set_Menu()</w:t>
      </w:r>
      <w:bookmarkEnd w:id="37"/>
    </w:p>
    <w:p w14:paraId="6FE247AD" w14:textId="77777777" w:rsidR="005C6F84" w:rsidRDefault="005C6F84" w:rsidP="005C6F84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77FA2D9" w14:textId="77777777" w:rsidR="005C6F84" w:rsidRDefault="005C6F84" w:rsidP="005C6F84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난이도설정</w:t>
      </w:r>
    </w:p>
    <w:p w14:paraId="2B32CCFF" w14:textId="77777777" w:rsidR="005C6F84" w:rsidRDefault="005C6F84" w:rsidP="000163C1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직업설정</w:t>
      </w:r>
    </w:p>
    <w:p w14:paraId="2B44D75F" w14:textId="56EF2AD4" w:rsidR="005C6F84" w:rsidRDefault="005C6F84" w:rsidP="000163C1">
      <w:pPr>
        <w:pStyle w:val="afff1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게임시작</w:t>
      </w:r>
    </w:p>
    <w:p w14:paraId="304AD8D7" w14:textId="4E2C6001" w:rsidR="005C6F84" w:rsidRDefault="005C6F84" w:rsidP="005C6F84">
      <w:pPr>
        <w:rPr>
          <w:lang w:eastAsia="ko-KR"/>
        </w:rPr>
      </w:pP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176BEC7E" w14:textId="124933C3" w:rsidR="005C6F84" w:rsidRDefault="005C6F84" w:rsidP="005C6F84">
      <w:pPr>
        <w:pStyle w:val="21"/>
        <w:rPr>
          <w:lang w:eastAsia="ko-KR"/>
        </w:rPr>
      </w:pPr>
      <w:bookmarkStart w:id="38" w:name="_Toc24722323"/>
      <w:r>
        <w:rPr>
          <w:rFonts w:hint="eastAsia"/>
          <w:lang w:eastAsia="ko-KR"/>
        </w:rPr>
        <w:t>p</w:t>
      </w:r>
      <w:r>
        <w:rPr>
          <w:lang w:eastAsia="ko-KR"/>
        </w:rPr>
        <w:t>ublic</w:t>
      </w:r>
      <w:bookmarkEnd w:id="38"/>
    </w:p>
    <w:p w14:paraId="1D537561" w14:textId="1643F48B" w:rsidR="005C6F84" w:rsidRDefault="005C6F84" w:rsidP="005C6F84">
      <w:pPr>
        <w:pStyle w:val="31"/>
        <w:rPr>
          <w:lang w:eastAsia="ko-KR"/>
        </w:rPr>
      </w:pPr>
      <w:bookmarkStart w:id="39" w:name="_Toc24722324"/>
      <w:r>
        <w:rPr>
          <w:lang w:eastAsia="ko-KR"/>
        </w:rPr>
        <w:t>GameMain()</w:t>
      </w:r>
      <w:bookmarkEnd w:id="39"/>
    </w:p>
    <w:p w14:paraId="48094692" w14:textId="252A6BAA" w:rsidR="005C6F84" w:rsidRDefault="005C6F84" w:rsidP="005C6F84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생성자로써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Menu()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</w:p>
    <w:p w14:paraId="67713032" w14:textId="0E39CC4A" w:rsidR="005C6F84" w:rsidRDefault="005C6F84" w:rsidP="005C6F84">
      <w:pPr>
        <w:pStyle w:val="31"/>
        <w:rPr>
          <w:lang w:eastAsia="ko-KR"/>
        </w:rPr>
      </w:pPr>
      <w:bookmarkStart w:id="40" w:name="_Toc24722325"/>
      <w:r>
        <w:rPr>
          <w:rFonts w:hint="eastAsia"/>
          <w:lang w:eastAsia="ko-KR"/>
        </w:rPr>
        <w:lastRenderedPageBreak/>
        <w:t>~</w:t>
      </w:r>
      <w:r>
        <w:rPr>
          <w:lang w:eastAsia="ko-KR"/>
        </w:rPr>
        <w:t>GameMain()</w:t>
      </w:r>
      <w:bookmarkEnd w:id="40"/>
    </w:p>
    <w:p w14:paraId="5A5EFDBC" w14:textId="3B5240A7" w:rsidR="005C6F84" w:rsidRDefault="005C6F84" w:rsidP="005C6F84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enemies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main_hero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동적할당을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해제시킨다</w:t>
      </w:r>
      <w:r>
        <w:rPr>
          <w:rFonts w:hint="eastAsia"/>
          <w:lang w:eastAsia="ko-KR"/>
        </w:rPr>
        <w:t>.</w:t>
      </w:r>
    </w:p>
    <w:p w14:paraId="5D870C6D" w14:textId="7BF829B9" w:rsidR="005C6F84" w:rsidRDefault="005C6F84" w:rsidP="005C6F84">
      <w:pPr>
        <w:pStyle w:val="31"/>
        <w:rPr>
          <w:lang w:eastAsia="ko-KR"/>
        </w:rPr>
      </w:pPr>
      <w:bookmarkStart w:id="41" w:name="_Toc24722326"/>
      <w:r>
        <w:rPr>
          <w:lang w:eastAsia="ko-KR"/>
        </w:rPr>
        <w:t>bool Error(const string&amp; errorcode, const int size)</w:t>
      </w:r>
      <w:bookmarkEnd w:id="41"/>
    </w:p>
    <w:p w14:paraId="40672089" w14:textId="33951B07" w:rsidR="005C6F84" w:rsidRDefault="005C6F84" w:rsidP="005C6F84">
      <w:pPr>
        <w:rPr>
          <w:lang w:eastAsia="ko-KR"/>
        </w:rPr>
      </w:pPr>
      <w:r>
        <w:rPr>
          <w:rFonts w:hint="eastAsia"/>
          <w:lang w:eastAsia="ko-KR"/>
        </w:rPr>
        <w:t>입력받는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에러검출시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에러미검출시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나열되어있다</w:t>
      </w:r>
      <w:r>
        <w:rPr>
          <w:rFonts w:hint="eastAsia"/>
          <w:lang w:eastAsia="ko-KR"/>
        </w:rPr>
        <w:t>.</w:t>
      </w:r>
    </w:p>
    <w:p w14:paraId="7A3A9FA6" w14:textId="23F97397" w:rsidR="005C6F84" w:rsidRDefault="005C6F84" w:rsidP="005C6F84">
      <w:pPr>
        <w:pStyle w:val="31"/>
        <w:rPr>
          <w:lang w:eastAsia="ko-KR"/>
        </w:rPr>
      </w:pPr>
      <w:bookmarkStart w:id="42" w:name="_Toc24722327"/>
      <w:r>
        <w:rPr>
          <w:lang w:eastAsia="ko-KR"/>
        </w:rPr>
        <w:t>void Menu()</w:t>
      </w:r>
      <w:bookmarkEnd w:id="42"/>
    </w:p>
    <w:p w14:paraId="33D438C7" w14:textId="4B4C4D13" w:rsidR="005C6F84" w:rsidRDefault="000163C1" w:rsidP="005C6F84">
      <w:pPr>
        <w:rPr>
          <w:lang w:eastAsia="ko-KR"/>
        </w:rPr>
      </w:pP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</w:p>
    <w:p w14:paraId="3D000E41" w14:textId="21AB2CAA" w:rsidR="000163C1" w:rsidRDefault="000163C1" w:rsidP="000163C1">
      <w:pPr>
        <w:pStyle w:val="31"/>
        <w:rPr>
          <w:lang w:eastAsia="ko-KR"/>
        </w:rPr>
      </w:pPr>
      <w:bookmarkStart w:id="43" w:name="_Toc24722328"/>
      <w:r>
        <w:rPr>
          <w:rFonts w:hint="eastAsia"/>
          <w:lang w:eastAsia="ko-KR"/>
        </w:rPr>
        <w:t>v</w:t>
      </w:r>
      <w:r>
        <w:rPr>
          <w:lang w:eastAsia="ko-KR"/>
        </w:rPr>
        <w:t>oid Start()</w:t>
      </w:r>
      <w:bookmarkEnd w:id="43"/>
    </w:p>
    <w:p w14:paraId="758D44F2" w14:textId="05785F44" w:rsidR="000163C1" w:rsidRPr="000163C1" w:rsidRDefault="000163C1" w:rsidP="000163C1">
      <w:pPr>
        <w:rPr>
          <w:lang w:eastAsia="ko-KR"/>
        </w:rPr>
      </w:pP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스킬공격을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 w:rsidR="00A63C39">
        <w:rPr>
          <w:rFonts w:hint="eastAsia"/>
          <w:lang w:eastAsia="ko-KR"/>
        </w:rPr>
        <w:t>서로의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공격을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주고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받는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와중</w:t>
      </w:r>
      <w:r w:rsidR="00A63C39">
        <w:rPr>
          <w:rFonts w:hint="eastAsia"/>
          <w:lang w:eastAsia="ko-KR"/>
        </w:rPr>
        <w:t>,</w:t>
      </w:r>
      <w:r w:rsidR="00A63C39">
        <w:rPr>
          <w:lang w:eastAsia="ko-KR"/>
        </w:rPr>
        <w:t xml:space="preserve"> </w:t>
      </w:r>
      <w:r w:rsidR="00A63C39">
        <w:rPr>
          <w:rFonts w:hint="eastAsia"/>
          <w:lang w:eastAsia="ko-KR"/>
        </w:rPr>
        <w:t>상대가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모두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죽으면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게임을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승리하게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되고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유저가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죽을경우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게임에서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패배하게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된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후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메소드가</w:t>
      </w:r>
      <w:r w:rsidR="00A63C39">
        <w:rPr>
          <w:rFonts w:hint="eastAsia"/>
          <w:lang w:eastAsia="ko-KR"/>
        </w:rPr>
        <w:t xml:space="preserve"> </w:t>
      </w:r>
      <w:r w:rsidR="00A63C39">
        <w:rPr>
          <w:rFonts w:hint="eastAsia"/>
          <w:lang w:eastAsia="ko-KR"/>
        </w:rPr>
        <w:t>종료된다</w:t>
      </w:r>
      <w:r w:rsidR="00A63C39">
        <w:rPr>
          <w:rFonts w:hint="eastAsia"/>
          <w:lang w:eastAsia="ko-KR"/>
        </w:rPr>
        <w:t>.</w:t>
      </w:r>
    </w:p>
    <w:p w14:paraId="2063C568" w14:textId="1923ED09" w:rsidR="00792928" w:rsidRDefault="005C6F84" w:rsidP="00792928">
      <w:pPr>
        <w:pStyle w:val="21"/>
        <w:rPr>
          <w:lang w:eastAsia="ko-KR"/>
        </w:rPr>
      </w:pPr>
      <w:bookmarkStart w:id="44" w:name="_Toc24722329"/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bookmarkEnd w:id="44"/>
    </w:p>
    <w:p w14:paraId="4A5A243B" w14:textId="27875F13" w:rsidR="00585D46" w:rsidRPr="00A63C39" w:rsidRDefault="00585D46" w:rsidP="00A63C3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095F2BC" wp14:editId="038F323F">
            <wp:extent cx="4943475" cy="2723789"/>
            <wp:effectExtent l="0" t="0" r="0" b="63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62" cy="273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E80A" w14:textId="77777777" w:rsidR="00585D46" w:rsidRDefault="00585D46" w:rsidP="00585D46">
      <w:pPr>
        <w:pStyle w:val="21"/>
        <w:rPr>
          <w:rFonts w:asciiTheme="minorHAnsi" w:eastAsiaTheme="minorEastAsia" w:hAnsiTheme="minorHAnsi" w:cstheme="minorBidi"/>
          <w:caps w:val="0"/>
          <w:color w:val="595959" w:themeColor="text1" w:themeTint="A6"/>
          <w:sz w:val="20"/>
          <w:lang w:eastAsia="ko-KR"/>
          <w14:ligatures w14:val="none"/>
        </w:rPr>
      </w:pPr>
      <w:bookmarkStart w:id="45" w:name="_Toc24722330"/>
      <w:r>
        <w:rPr>
          <w:rFonts w:hint="eastAsia"/>
          <w:lang w:eastAsia="ko-KR"/>
        </w:rPr>
        <w:lastRenderedPageBreak/>
        <w:t>정리</w:t>
      </w:r>
      <w:bookmarkEnd w:id="45"/>
    </w:p>
    <w:p w14:paraId="7320332B" w14:textId="0F571A9F" w:rsidR="00585D46" w:rsidRPr="00A63C39" w:rsidRDefault="00461C0C" w:rsidP="00585D46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게임에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필요한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여러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요소들을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넣었다</w:t>
      </w:r>
      <w:r w:rsidR="00792928">
        <w:rPr>
          <w:rFonts w:hint="eastAsia"/>
          <w:lang w:eastAsia="ko-KR"/>
        </w:rPr>
        <w:t>(</w:t>
      </w:r>
      <w:r w:rsidR="00792928">
        <w:rPr>
          <w:rFonts w:hint="eastAsia"/>
          <w:lang w:eastAsia="ko-KR"/>
        </w:rPr>
        <w:t>난이도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난이도에</w:t>
      </w:r>
      <w:r w:rsidR="0079292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 w:rsidR="00585D46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(</w:t>
      </w:r>
      <w:r>
        <w:rPr>
          <w:lang w:eastAsia="ko-KR"/>
        </w:rPr>
        <w:t>enemies)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유저의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직업을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가리는</w:t>
      </w:r>
      <w:r w:rsidR="00792928">
        <w:rPr>
          <w:rFonts w:hint="eastAsia"/>
          <w:lang w:eastAsia="ko-KR"/>
        </w:rPr>
        <w:t xml:space="preserve"> </w:t>
      </w:r>
      <w:r w:rsidR="00792928">
        <w:rPr>
          <w:lang w:eastAsia="ko-KR"/>
        </w:rPr>
        <w:t>main_hero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그리고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이를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설정</w:t>
      </w:r>
      <w:r w:rsidR="00792928">
        <w:rPr>
          <w:rFonts w:hint="eastAsia"/>
          <w:lang w:eastAsia="ko-KR"/>
        </w:rPr>
        <w:t>(</w:t>
      </w:r>
      <w:r w:rsidR="00792928">
        <w:rPr>
          <w:lang w:eastAsia="ko-KR"/>
        </w:rPr>
        <w:t xml:space="preserve">Set) </w:t>
      </w:r>
      <w:r w:rsidR="00792928">
        <w:rPr>
          <w:rFonts w:hint="eastAsia"/>
          <w:lang w:eastAsia="ko-KR"/>
        </w:rPr>
        <w:t>시키는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메소드를</w:t>
      </w:r>
      <w:r w:rsidR="00792928">
        <w:rPr>
          <w:rFonts w:hint="eastAsia"/>
          <w:lang w:eastAsia="ko-KR"/>
        </w:rPr>
        <w:t xml:space="preserve"> </w:t>
      </w:r>
      <w:r w:rsidR="00792928">
        <w:rPr>
          <w:lang w:eastAsia="ko-KR"/>
        </w:rPr>
        <w:t>PRIVATE</w:t>
      </w:r>
      <w:r w:rsidR="00792928">
        <w:rPr>
          <w:rFonts w:hint="eastAsia"/>
          <w:lang w:eastAsia="ko-KR"/>
        </w:rPr>
        <w:t>에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넣었다</w:t>
      </w:r>
      <w:r w:rsidR="00792928">
        <w:rPr>
          <w:rFonts w:hint="eastAsia"/>
          <w:lang w:eastAsia="ko-KR"/>
        </w:rPr>
        <w:t>.</w:t>
      </w:r>
      <w:r w:rsidR="00792928">
        <w:rPr>
          <w:lang w:eastAsia="ko-KR"/>
        </w:rPr>
        <w:t>)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(</w:t>
      </w:r>
      <w:r w:rsidR="00792928">
        <w:rPr>
          <w:rFonts w:hint="eastAsia"/>
          <w:lang w:eastAsia="ko-KR"/>
        </w:rPr>
        <w:t>생성자와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소멸자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입력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에러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검출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메소드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시작메뉴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출력과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입력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메소드</w:t>
      </w:r>
      <w:r w:rsidR="00792928">
        <w:rPr>
          <w:rFonts w:hint="eastAsia"/>
          <w:lang w:eastAsia="ko-KR"/>
        </w:rPr>
        <w:t>,</w:t>
      </w:r>
      <w:r w:rsidR="00792928">
        <w:rPr>
          <w:lang w:eastAsia="ko-KR"/>
        </w:rPr>
        <w:t xml:space="preserve"> </w:t>
      </w:r>
      <w:r w:rsidR="00792928">
        <w:rPr>
          <w:rFonts w:hint="eastAsia"/>
          <w:lang w:eastAsia="ko-KR"/>
        </w:rPr>
        <w:t>게임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시작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메소드를</w:t>
      </w:r>
      <w:r w:rsidR="00792928">
        <w:rPr>
          <w:rFonts w:hint="eastAsia"/>
          <w:lang w:eastAsia="ko-KR"/>
        </w:rPr>
        <w:t xml:space="preserve"> </w:t>
      </w:r>
      <w:r w:rsidR="00792928">
        <w:rPr>
          <w:lang w:eastAsia="ko-KR"/>
        </w:rPr>
        <w:t>PUBLIC</w:t>
      </w:r>
      <w:r w:rsidR="00792928">
        <w:rPr>
          <w:rFonts w:hint="eastAsia"/>
          <w:lang w:eastAsia="ko-KR"/>
        </w:rPr>
        <w:t>에</w:t>
      </w:r>
      <w:r w:rsidR="00792928">
        <w:rPr>
          <w:rFonts w:hint="eastAsia"/>
          <w:lang w:eastAsia="ko-KR"/>
        </w:rPr>
        <w:t xml:space="preserve"> </w:t>
      </w:r>
      <w:r w:rsidR="00792928">
        <w:rPr>
          <w:rFonts w:hint="eastAsia"/>
          <w:lang w:eastAsia="ko-KR"/>
        </w:rPr>
        <w:t>넣었다</w:t>
      </w:r>
      <w:r w:rsidR="00792928">
        <w:rPr>
          <w:rFonts w:hint="eastAsia"/>
          <w:lang w:eastAsia="ko-KR"/>
        </w:rPr>
        <w:t>.</w:t>
      </w:r>
      <w:r w:rsidR="00792928">
        <w:rPr>
          <w:lang w:eastAsia="ko-KR"/>
        </w:rPr>
        <w:t>)</w:t>
      </w:r>
    </w:p>
    <w:p w14:paraId="030E97E7" w14:textId="05F49CF8" w:rsidR="00897B31" w:rsidRPr="00897B31" w:rsidRDefault="00792928" w:rsidP="00AB499B">
      <w:pPr>
        <w:pStyle w:val="1"/>
        <w:rPr>
          <w:lang w:eastAsia="ko-KR"/>
        </w:rPr>
      </w:pPr>
      <w:bookmarkStart w:id="46" w:name="_Toc24722331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 xml:space="preserve">ameMain.cpp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46"/>
    </w:p>
    <w:p w14:paraId="19216E54" w14:textId="1A8CA73A" w:rsidR="00897B31" w:rsidRDefault="00130621" w:rsidP="00130621">
      <w:pPr>
        <w:pStyle w:val="21"/>
        <w:rPr>
          <w:lang w:eastAsia="ko-KR"/>
        </w:rPr>
      </w:pPr>
      <w:bookmarkStart w:id="47" w:name="_Toc24722332"/>
      <w:r>
        <w:rPr>
          <w:rFonts w:hint="eastAsia"/>
          <w:lang w:eastAsia="ko-KR"/>
        </w:rPr>
        <w:t>g</w:t>
      </w:r>
      <w:r>
        <w:rPr>
          <w:lang w:eastAsia="ko-KR"/>
        </w:rPr>
        <w:t xml:space="preserve">amemain_cpp </w:t>
      </w:r>
      <w:r>
        <w:rPr>
          <w:rFonts w:hint="eastAsia"/>
          <w:lang w:eastAsia="ko-KR"/>
        </w:rPr>
        <w:t>코드</w:t>
      </w:r>
      <w:bookmarkEnd w:id="47"/>
    </w:p>
    <w:p w14:paraId="20F828B9" w14:textId="6B154633" w:rsidR="00130621" w:rsidRPr="00130621" w:rsidRDefault="00130621" w:rsidP="0013062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3B7DFEC" wp14:editId="1F17B206">
            <wp:extent cx="5038725" cy="522922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D829" w14:textId="114247D5" w:rsidR="00792928" w:rsidRDefault="00792928" w:rsidP="00897B31">
      <w:pPr>
        <w:pStyle w:val="TableText"/>
        <w:rPr>
          <w:rFonts w:eastAsia="MS Mincho"/>
        </w:rPr>
      </w:pPr>
    </w:p>
    <w:p w14:paraId="36CA6CED" w14:textId="2A33114F" w:rsidR="00792928" w:rsidRDefault="00792928" w:rsidP="00897B31">
      <w:pPr>
        <w:pStyle w:val="TableText"/>
        <w:rPr>
          <w:rFonts w:eastAsia="MS Mincho"/>
        </w:rPr>
      </w:pPr>
    </w:p>
    <w:p w14:paraId="042BC411" w14:textId="1E0D74C7" w:rsidR="00130621" w:rsidRDefault="00130621" w:rsidP="00897B31">
      <w:pPr>
        <w:pStyle w:val="TableText"/>
        <w:rPr>
          <w:rFonts w:eastAsia="MS Mincho"/>
        </w:rPr>
      </w:pPr>
    </w:p>
    <w:p w14:paraId="0545BD67" w14:textId="5F7FDA5A" w:rsidR="00130621" w:rsidRDefault="00130621" w:rsidP="00897B31">
      <w:pPr>
        <w:pStyle w:val="TableText"/>
        <w:rPr>
          <w:rFonts w:eastAsia="MS Mincho"/>
        </w:rPr>
      </w:pPr>
    </w:p>
    <w:p w14:paraId="7C711CA3" w14:textId="1107652B" w:rsidR="00130621" w:rsidRDefault="00130621" w:rsidP="00F94F96">
      <w:pPr>
        <w:pStyle w:val="TableText"/>
        <w:ind w:left="0"/>
        <w:rPr>
          <w:lang w:eastAsia="ko-KR"/>
        </w:rPr>
      </w:pPr>
    </w:p>
    <w:p w14:paraId="0BB10971" w14:textId="75040A15" w:rsidR="00130621" w:rsidRDefault="00130621" w:rsidP="00130621">
      <w:pPr>
        <w:pStyle w:val="21"/>
        <w:rPr>
          <w:lang w:eastAsia="ko-KR"/>
        </w:rPr>
      </w:pPr>
      <w:bookmarkStart w:id="48" w:name="_Toc24722333"/>
      <w:r>
        <w:rPr>
          <w:rFonts w:hint="eastAsia"/>
          <w:lang w:eastAsia="ko-KR"/>
        </w:rPr>
        <w:lastRenderedPageBreak/>
        <w:t>정리</w:t>
      </w:r>
      <w:bookmarkEnd w:id="48"/>
    </w:p>
    <w:p w14:paraId="21C3DA91" w14:textId="0439D4E2" w:rsidR="00130621" w:rsidRDefault="00130621" w:rsidP="00130621">
      <w:pPr>
        <w:rPr>
          <w:lang w:eastAsia="ko-KR"/>
        </w:rPr>
      </w:pP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GameMain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</w:p>
    <w:p w14:paraId="39A8926E" w14:textId="1096AB36" w:rsidR="00130621" w:rsidRDefault="00130621" w:rsidP="00130621">
      <w:pPr>
        <w:rPr>
          <w:lang w:eastAsia="ko-KR"/>
        </w:rPr>
      </w:pP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Menu()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</w:p>
    <w:p w14:paraId="63C0DCC3" w14:textId="45A3C343" w:rsidR="00130621" w:rsidRDefault="00BF45BF" w:rsidP="00BF45B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enu</w:t>
      </w:r>
      <w:r w:rsidR="00130621">
        <w:rPr>
          <w:rFonts w:hint="eastAsia"/>
          <w:lang w:eastAsia="ko-KR"/>
        </w:rPr>
        <w:t>메소드에서는</w:t>
      </w:r>
      <w:r w:rsidR="00130621">
        <w:rPr>
          <w:rFonts w:hint="eastAsia"/>
          <w:lang w:eastAsia="ko-KR"/>
        </w:rPr>
        <w:t xml:space="preserve"> </w:t>
      </w:r>
      <w:r w:rsidR="00130621">
        <w:rPr>
          <w:rFonts w:hint="eastAsia"/>
          <w:lang w:eastAsia="ko-KR"/>
        </w:rPr>
        <w:t>모든</w:t>
      </w:r>
      <w:r w:rsidR="00130621">
        <w:rPr>
          <w:rFonts w:hint="eastAsia"/>
          <w:lang w:eastAsia="ko-KR"/>
        </w:rPr>
        <w:t xml:space="preserve"> </w:t>
      </w:r>
      <w:r w:rsidR="00130621">
        <w:rPr>
          <w:rFonts w:hint="eastAsia"/>
          <w:lang w:eastAsia="ko-KR"/>
        </w:rPr>
        <w:t>메뉴를</w:t>
      </w:r>
      <w:r w:rsidR="00130621">
        <w:rPr>
          <w:rFonts w:hint="eastAsia"/>
          <w:lang w:eastAsia="ko-KR"/>
        </w:rPr>
        <w:t xml:space="preserve"> </w:t>
      </w:r>
      <w:r w:rsidR="00130621">
        <w:rPr>
          <w:rFonts w:hint="eastAsia"/>
          <w:lang w:eastAsia="ko-KR"/>
        </w:rPr>
        <w:t>볼</w:t>
      </w:r>
      <w:r w:rsidR="00130621">
        <w:rPr>
          <w:rFonts w:hint="eastAsia"/>
          <w:lang w:eastAsia="ko-KR"/>
        </w:rPr>
        <w:t xml:space="preserve"> </w:t>
      </w:r>
      <w:r w:rsidR="00130621">
        <w:rPr>
          <w:rFonts w:hint="eastAsia"/>
          <w:lang w:eastAsia="ko-KR"/>
        </w:rPr>
        <w:t>수</w:t>
      </w:r>
      <w:r w:rsidR="00130621">
        <w:rPr>
          <w:rFonts w:hint="eastAsia"/>
          <w:lang w:eastAsia="ko-KR"/>
        </w:rPr>
        <w:t xml:space="preserve"> </w:t>
      </w:r>
      <w:r w:rsidR="00130621">
        <w:rPr>
          <w:rFonts w:hint="eastAsia"/>
          <w:lang w:eastAsia="ko-KR"/>
        </w:rPr>
        <w:t>있으며</w:t>
      </w:r>
      <w:r w:rsidR="00130621">
        <w:rPr>
          <w:rFonts w:hint="eastAsia"/>
          <w:lang w:eastAsia="ko-KR"/>
        </w:rPr>
        <w:t>,</w:t>
      </w:r>
      <w:r w:rsidR="00130621">
        <w:rPr>
          <w:lang w:eastAsia="ko-KR"/>
        </w:rPr>
        <w:t xml:space="preserve"> </w:t>
      </w:r>
      <w:r w:rsidR="00130621">
        <w:rPr>
          <w:rFonts w:hint="eastAsia"/>
          <w:lang w:eastAsia="ko-KR"/>
        </w:rPr>
        <w:t>입출력을</w:t>
      </w:r>
      <w:r w:rsidR="00130621">
        <w:rPr>
          <w:rFonts w:hint="eastAsia"/>
          <w:lang w:eastAsia="ko-KR"/>
        </w:rPr>
        <w:t xml:space="preserve"> </w:t>
      </w:r>
      <w:r w:rsidR="00130621">
        <w:rPr>
          <w:rFonts w:hint="eastAsia"/>
          <w:lang w:eastAsia="ko-KR"/>
        </w:rPr>
        <w:t>도맡고</w:t>
      </w:r>
      <w:r w:rsidR="00461C0C">
        <w:rPr>
          <w:rFonts w:hint="eastAsia"/>
          <w:lang w:eastAsia="ko-KR"/>
        </w:rPr>
        <w:t>(</w:t>
      </w:r>
      <w:r w:rsidR="0008029A">
        <w:rPr>
          <w:rFonts w:hint="eastAsia"/>
          <w:lang w:eastAsia="ko-KR"/>
        </w:rPr>
        <w:t>입력은</w:t>
      </w:r>
      <w:r w:rsidR="00461C0C">
        <w:rPr>
          <w:rFonts w:hint="eastAsia"/>
          <w:lang w:eastAsia="ko-KR"/>
        </w:rPr>
        <w:t xml:space="preserve"> </w:t>
      </w:r>
      <w:r w:rsidR="00461C0C">
        <w:rPr>
          <w:lang w:eastAsia="ko-KR"/>
        </w:rPr>
        <w:t>Set_Menu</w:t>
      </w:r>
      <w:r w:rsidR="0008029A">
        <w:rPr>
          <w:rFonts w:hint="eastAsia"/>
          <w:lang w:eastAsia="ko-KR"/>
        </w:rPr>
        <w:t>를</w:t>
      </w:r>
      <w:r w:rsidR="0008029A">
        <w:rPr>
          <w:rFonts w:hint="eastAsia"/>
          <w:lang w:eastAsia="ko-KR"/>
        </w:rPr>
        <w:t xml:space="preserve"> </w:t>
      </w:r>
      <w:r w:rsidR="0008029A">
        <w:rPr>
          <w:rFonts w:hint="eastAsia"/>
          <w:lang w:eastAsia="ko-KR"/>
        </w:rPr>
        <w:t>통해</w:t>
      </w:r>
      <w:r w:rsidR="0008029A">
        <w:rPr>
          <w:rFonts w:hint="eastAsia"/>
          <w:lang w:eastAsia="ko-KR"/>
        </w:rPr>
        <w:t xml:space="preserve"> </w:t>
      </w:r>
      <w:r w:rsidR="0008029A">
        <w:rPr>
          <w:rFonts w:hint="eastAsia"/>
          <w:lang w:eastAsia="ko-KR"/>
        </w:rPr>
        <w:t>입력받</w:t>
      </w:r>
      <w:r w:rsidR="00461C0C">
        <w:rPr>
          <w:rFonts w:hint="eastAsia"/>
          <w:lang w:eastAsia="ko-KR"/>
        </w:rPr>
        <w:t>음</w:t>
      </w:r>
      <w:r w:rsidR="00461C0C">
        <w:rPr>
          <w:rFonts w:hint="eastAsia"/>
          <w:lang w:eastAsia="ko-KR"/>
        </w:rPr>
        <w:t>)</w:t>
      </w:r>
      <w:r w:rsidR="00130621">
        <w:rPr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 w:rsidR="00130621">
        <w:rPr>
          <w:rFonts w:hint="eastAsia"/>
          <w:lang w:eastAsia="ko-KR"/>
        </w:rPr>
        <w:t>한다</w:t>
      </w:r>
      <w:r w:rsidR="00130621">
        <w:rPr>
          <w:rFonts w:hint="eastAsia"/>
          <w:lang w:eastAsia="ko-KR"/>
        </w:rPr>
        <w:t>.</w:t>
      </w:r>
    </w:p>
    <w:p w14:paraId="63802BB9" w14:textId="4D7D0FFF" w:rsidR="00BF45BF" w:rsidRDefault="00BF45BF" w:rsidP="00B34FBD">
      <w:pPr>
        <w:pStyle w:val="afff1"/>
        <w:numPr>
          <w:ilvl w:val="0"/>
          <w:numId w:val="18"/>
        </w:numPr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 w:rsidR="00461C0C">
        <w:rPr>
          <w:rFonts w:hint="eastAsia"/>
          <w:lang w:eastAsia="ko-KR"/>
        </w:rPr>
        <w:t>(</w:t>
      </w:r>
      <w:r w:rsidR="00461C0C">
        <w:rPr>
          <w:lang w:eastAsia="ko-KR"/>
        </w:rPr>
        <w:t>Set_Difficulty)</w:t>
      </w:r>
    </w:p>
    <w:p w14:paraId="3EA59ABB" w14:textId="5ED948BD" w:rsidR="00BF45BF" w:rsidRDefault="00BF45BF" w:rsidP="00B34FBD">
      <w:pPr>
        <w:pStyle w:val="afff1"/>
        <w:numPr>
          <w:ilvl w:val="0"/>
          <w:numId w:val="18"/>
        </w:numPr>
        <w:rPr>
          <w:lang w:eastAsia="ko-KR"/>
        </w:rPr>
      </w:pPr>
      <w:r>
        <w:rPr>
          <w:rFonts w:hint="eastAsia"/>
          <w:lang w:eastAsia="ko-KR"/>
        </w:rPr>
        <w:t>직업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 w:rsidR="00461C0C">
        <w:rPr>
          <w:rFonts w:hint="eastAsia"/>
          <w:lang w:eastAsia="ko-KR"/>
        </w:rPr>
        <w:t>(</w:t>
      </w:r>
      <w:r w:rsidR="00461C0C">
        <w:rPr>
          <w:lang w:eastAsia="ko-KR"/>
        </w:rPr>
        <w:t>Set_Job)</w:t>
      </w:r>
    </w:p>
    <w:p w14:paraId="6AEB51DA" w14:textId="3FE498A8" w:rsidR="00BF45BF" w:rsidRDefault="00BF45BF" w:rsidP="00B34FBD">
      <w:pPr>
        <w:pStyle w:val="afff1"/>
        <w:numPr>
          <w:ilvl w:val="0"/>
          <w:numId w:val="18"/>
        </w:numPr>
        <w:rPr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 w:rsidR="00461C0C">
        <w:rPr>
          <w:rFonts w:hint="eastAsia"/>
          <w:lang w:eastAsia="ko-KR"/>
        </w:rPr>
        <w:t>(</w:t>
      </w:r>
      <w:r w:rsidR="00461C0C">
        <w:rPr>
          <w:lang w:eastAsia="ko-KR"/>
        </w:rPr>
        <w:t>Start)</w:t>
      </w:r>
    </w:p>
    <w:p w14:paraId="6990D3AF" w14:textId="2C1763DA" w:rsidR="00BF45BF" w:rsidRDefault="00BF45BF" w:rsidP="00BF45BF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Error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C36C06D" w14:textId="3B2BCBDF" w:rsidR="00BF45BF" w:rsidRDefault="00BF45BF" w:rsidP="00BF45BF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게임시작을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난이도와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8F9CF0A" w14:textId="16CBFBBC" w:rsidR="00BF45BF" w:rsidRPr="00BF45BF" w:rsidRDefault="00BF45BF" w:rsidP="00BF45BF">
      <w:pPr>
        <w:rPr>
          <w:lang w:eastAsia="ko-KR"/>
        </w:rPr>
      </w:pP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enu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051FF">
        <w:rPr>
          <w:lang w:eastAsia="ko-KR"/>
        </w:rPr>
        <w:t xml:space="preserve"> </w:t>
      </w:r>
      <w:r w:rsidR="005051FF">
        <w:rPr>
          <w:rFonts w:hint="eastAsia"/>
          <w:lang w:eastAsia="ko-KR"/>
        </w:rPr>
        <w:t>즉</w:t>
      </w:r>
      <w:r w:rsidR="005051FF">
        <w:rPr>
          <w:rFonts w:hint="eastAsia"/>
          <w:lang w:eastAsia="ko-KR"/>
        </w:rPr>
        <w:t>,</w:t>
      </w:r>
      <w:r w:rsidR="005051FF">
        <w:rPr>
          <w:lang w:eastAsia="ko-KR"/>
        </w:rPr>
        <w:t xml:space="preserve"> </w:t>
      </w:r>
      <w:r w:rsidR="005051FF">
        <w:rPr>
          <w:rFonts w:hint="eastAsia"/>
          <w:lang w:eastAsia="ko-KR"/>
        </w:rPr>
        <w:t>게임을</w:t>
      </w:r>
      <w:r w:rsidR="005051FF">
        <w:rPr>
          <w:rFonts w:hint="eastAsia"/>
          <w:lang w:eastAsia="ko-KR"/>
        </w:rPr>
        <w:t xml:space="preserve"> </w:t>
      </w:r>
      <w:r w:rsidR="005051FF">
        <w:rPr>
          <w:rFonts w:hint="eastAsia"/>
          <w:lang w:eastAsia="ko-KR"/>
        </w:rPr>
        <w:t>실행하려면</w:t>
      </w:r>
      <w:r w:rsidR="005051FF">
        <w:rPr>
          <w:rFonts w:hint="eastAsia"/>
          <w:lang w:eastAsia="ko-KR"/>
        </w:rPr>
        <w:t xml:space="preserve"> </w:t>
      </w:r>
      <w:r w:rsidR="005051FF">
        <w:rPr>
          <w:lang w:eastAsia="ko-KR"/>
        </w:rPr>
        <w:t>GameMain</w:t>
      </w:r>
      <w:r w:rsidR="005051FF">
        <w:rPr>
          <w:rFonts w:hint="eastAsia"/>
          <w:lang w:eastAsia="ko-KR"/>
        </w:rPr>
        <w:t>의</w:t>
      </w:r>
      <w:r w:rsidR="005051FF">
        <w:rPr>
          <w:rFonts w:hint="eastAsia"/>
          <w:lang w:eastAsia="ko-KR"/>
        </w:rPr>
        <w:t xml:space="preserve"> </w:t>
      </w:r>
      <w:r w:rsidR="005051FF">
        <w:rPr>
          <w:rFonts w:hint="eastAsia"/>
          <w:lang w:eastAsia="ko-KR"/>
        </w:rPr>
        <w:t>인스턴스</w:t>
      </w:r>
      <w:r w:rsidR="005051FF">
        <w:rPr>
          <w:rFonts w:hint="eastAsia"/>
          <w:lang w:eastAsia="ko-KR"/>
        </w:rPr>
        <w:t xml:space="preserve"> </w:t>
      </w:r>
      <w:r w:rsidR="005051FF">
        <w:rPr>
          <w:rFonts w:hint="eastAsia"/>
          <w:lang w:eastAsia="ko-KR"/>
        </w:rPr>
        <w:t>객체만</w:t>
      </w:r>
      <w:r w:rsidR="005051FF">
        <w:rPr>
          <w:rFonts w:hint="eastAsia"/>
          <w:lang w:eastAsia="ko-KR"/>
        </w:rPr>
        <w:t xml:space="preserve"> </w:t>
      </w:r>
      <w:r w:rsidR="005051FF">
        <w:rPr>
          <w:rFonts w:hint="eastAsia"/>
          <w:lang w:eastAsia="ko-KR"/>
        </w:rPr>
        <w:t>만들어주면</w:t>
      </w:r>
      <w:r w:rsidR="005051FF">
        <w:rPr>
          <w:rFonts w:hint="eastAsia"/>
          <w:lang w:eastAsia="ko-KR"/>
        </w:rPr>
        <w:t xml:space="preserve"> </w:t>
      </w:r>
      <w:r w:rsidR="00A14304">
        <w:rPr>
          <w:rFonts w:hint="eastAsia"/>
          <w:lang w:eastAsia="ko-KR"/>
        </w:rPr>
        <w:t>알아서</w:t>
      </w:r>
      <w:r w:rsidR="00A14304">
        <w:rPr>
          <w:rFonts w:hint="eastAsia"/>
          <w:lang w:eastAsia="ko-KR"/>
        </w:rPr>
        <w:t xml:space="preserve"> </w:t>
      </w:r>
      <w:r w:rsidR="00A14304">
        <w:rPr>
          <w:rFonts w:hint="eastAsia"/>
          <w:lang w:eastAsia="ko-KR"/>
        </w:rPr>
        <w:t>게임</w:t>
      </w:r>
      <w:r w:rsidR="00A14304">
        <w:rPr>
          <w:rFonts w:hint="eastAsia"/>
          <w:lang w:eastAsia="ko-KR"/>
        </w:rPr>
        <w:t xml:space="preserve"> </w:t>
      </w:r>
      <w:r w:rsidR="00A14304">
        <w:rPr>
          <w:rFonts w:hint="eastAsia"/>
          <w:lang w:eastAsia="ko-KR"/>
        </w:rPr>
        <w:t>프로그램이</w:t>
      </w:r>
      <w:r w:rsidR="00A14304">
        <w:rPr>
          <w:rFonts w:hint="eastAsia"/>
          <w:lang w:eastAsia="ko-KR"/>
        </w:rPr>
        <w:t xml:space="preserve"> </w:t>
      </w:r>
      <w:r w:rsidR="00A14304">
        <w:rPr>
          <w:rFonts w:hint="eastAsia"/>
          <w:lang w:eastAsia="ko-KR"/>
        </w:rPr>
        <w:t>실행</w:t>
      </w:r>
      <w:r w:rsidR="005051FF">
        <w:rPr>
          <w:rFonts w:hint="eastAsia"/>
          <w:lang w:eastAsia="ko-KR"/>
        </w:rPr>
        <w:t>된다</w:t>
      </w:r>
      <w:r w:rsidR="005051FF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0C7F5E45" w14:textId="60E995A2" w:rsidR="00A14304" w:rsidRDefault="00A14304" w:rsidP="00A14304">
      <w:pPr>
        <w:pStyle w:val="21"/>
        <w:rPr>
          <w:lang w:eastAsia="ko-KR"/>
        </w:rPr>
      </w:pPr>
      <w:bookmarkStart w:id="49" w:name="_Toc24722334"/>
      <w:r>
        <w:rPr>
          <w:rFonts w:hint="eastAsia"/>
          <w:lang w:eastAsia="ko-KR"/>
        </w:rPr>
        <w:lastRenderedPageBreak/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간략도</w:t>
      </w:r>
      <w:bookmarkEnd w:id="49"/>
    </w:p>
    <w:p w14:paraId="7C1E486E" w14:textId="2C4C93DF" w:rsidR="00D211C8" w:rsidRPr="00D211C8" w:rsidRDefault="00D211C8" w:rsidP="00D211C8">
      <w:pPr>
        <w:pStyle w:val="31"/>
        <w:rPr>
          <w:lang w:eastAsia="ko-KR"/>
        </w:rPr>
      </w:pPr>
      <w:bookmarkStart w:id="50" w:name="_Toc24722335"/>
      <w:r>
        <w:rPr>
          <w:rFonts w:hint="eastAsia"/>
          <w:lang w:eastAsia="ko-KR"/>
        </w:rPr>
        <w:t>G</w:t>
      </w:r>
      <w:r>
        <w:rPr>
          <w:lang w:eastAsia="ko-KR"/>
        </w:rPr>
        <w:t>ameMain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50"/>
    </w:p>
    <w:p w14:paraId="166EEBC6" w14:textId="7AE3B40D" w:rsidR="00130621" w:rsidRPr="00A14304" w:rsidRDefault="00A14304" w:rsidP="00A1430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2C26F66" wp14:editId="5356BA97">
            <wp:extent cx="5791200" cy="34575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48DB" w14:textId="7624BB9B" w:rsidR="00462C3C" w:rsidRDefault="00462C3C" w:rsidP="00F94F96">
      <w:pPr>
        <w:pStyle w:val="TableText"/>
        <w:ind w:left="0"/>
        <w:rPr>
          <w:lang w:eastAsia="ko-KR"/>
        </w:rPr>
      </w:pP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부분이다</w:t>
      </w:r>
      <w:r>
        <w:rPr>
          <w:rFonts w:hint="eastAsia"/>
          <w:lang w:eastAsia="ko-KR"/>
        </w:rPr>
        <w:t>.</w:t>
      </w:r>
    </w:p>
    <w:p w14:paraId="7A3E23AA" w14:textId="3CEB226D" w:rsidR="00462C3C" w:rsidRDefault="00462C3C" w:rsidP="00F94F96">
      <w:pPr>
        <w:pStyle w:val="TableText"/>
        <w:ind w:left="0"/>
        <w:rPr>
          <w:lang w:eastAsia="ko-KR"/>
        </w:rPr>
      </w:pPr>
    </w:p>
    <w:p w14:paraId="23947835" w14:textId="2CDC3CC5" w:rsidR="00462C3C" w:rsidRDefault="00462C3C" w:rsidP="00F94F96">
      <w:pPr>
        <w:pStyle w:val="TableText"/>
        <w:ind w:left="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그려놓았다</w:t>
      </w:r>
      <w:r>
        <w:rPr>
          <w:rFonts w:hint="eastAsia"/>
          <w:lang w:eastAsia="ko-KR"/>
        </w:rPr>
        <w:t>.</w:t>
      </w:r>
    </w:p>
    <w:p w14:paraId="61C590F1" w14:textId="77777777" w:rsidR="00462C3C" w:rsidRDefault="00462C3C" w:rsidP="00F94F96">
      <w:pPr>
        <w:pStyle w:val="TableText"/>
        <w:ind w:left="0"/>
        <w:rPr>
          <w:lang w:eastAsia="ko-KR"/>
        </w:rPr>
      </w:pPr>
    </w:p>
    <w:p w14:paraId="1C77C7B1" w14:textId="0FD7AFAC" w:rsidR="00130621" w:rsidRDefault="00D211C8" w:rsidP="00F94F96">
      <w:pPr>
        <w:pStyle w:val="TableText"/>
        <w:ind w:left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. S) </w:t>
      </w:r>
      <w:r w:rsidR="00CA466F">
        <w:rPr>
          <w:rFonts w:hint="eastAsia"/>
          <w:lang w:eastAsia="ko-KR"/>
        </w:rPr>
        <w:t>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난이도설정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업캐스팅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입력에러</w:t>
      </w:r>
      <w:r>
        <w:rPr>
          <w:rFonts w:hint="eastAsia"/>
          <w:lang w:eastAsia="ko-KR"/>
        </w:rPr>
        <w:t xml:space="preserve"> </w:t>
      </w:r>
      <w:r w:rsidR="00CA466F">
        <w:rPr>
          <w:rFonts w:hint="eastAsia"/>
          <w:lang w:eastAsia="ko-KR"/>
        </w:rPr>
        <w:t>판별</w:t>
      </w:r>
      <w:r w:rsidR="00CA46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깜빡했다</w:t>
      </w:r>
      <w:r>
        <w:rPr>
          <w:rFonts w:hint="eastAsia"/>
          <w:lang w:eastAsia="ko-KR"/>
        </w:rPr>
        <w:t>.</w:t>
      </w:r>
      <w:r w:rsidR="00467F44">
        <w:rPr>
          <w:lang w:eastAsia="ko-KR"/>
        </w:rPr>
        <w:t xml:space="preserve"> ( </w:t>
      </w:r>
      <w:r w:rsidR="00467F44">
        <w:rPr>
          <w:rFonts w:hint="eastAsia"/>
          <w:lang w:eastAsia="ko-KR"/>
        </w:rPr>
        <w:t>이는</w:t>
      </w:r>
      <w:r w:rsidR="00467F44">
        <w:rPr>
          <w:rFonts w:hint="eastAsia"/>
          <w:lang w:eastAsia="ko-KR"/>
        </w:rPr>
        <w:t xml:space="preserve"> </w:t>
      </w:r>
      <w:r w:rsidR="00467F44">
        <w:rPr>
          <w:rFonts w:hint="eastAsia"/>
          <w:lang w:eastAsia="ko-KR"/>
        </w:rPr>
        <w:t>코드</w:t>
      </w:r>
      <w:r w:rsidR="00467F44">
        <w:rPr>
          <w:rFonts w:hint="eastAsia"/>
          <w:lang w:eastAsia="ko-KR"/>
        </w:rPr>
        <w:t xml:space="preserve"> </w:t>
      </w:r>
      <w:r w:rsidR="00467F44">
        <w:rPr>
          <w:rFonts w:hint="eastAsia"/>
          <w:lang w:eastAsia="ko-KR"/>
        </w:rPr>
        <w:t>상에서</w:t>
      </w:r>
      <w:r w:rsidR="00467F44">
        <w:rPr>
          <w:rFonts w:hint="eastAsia"/>
          <w:lang w:eastAsia="ko-KR"/>
        </w:rPr>
        <w:t xml:space="preserve"> </w:t>
      </w:r>
      <w:r w:rsidR="00467F44">
        <w:rPr>
          <w:rFonts w:hint="eastAsia"/>
          <w:lang w:eastAsia="ko-KR"/>
        </w:rPr>
        <w:t>구현되어있다</w:t>
      </w:r>
      <w:r w:rsidR="00467F44">
        <w:rPr>
          <w:rFonts w:hint="eastAsia"/>
          <w:lang w:eastAsia="ko-KR"/>
        </w:rPr>
        <w:t>.</w:t>
      </w:r>
      <w:r w:rsidR="00467F44">
        <w:rPr>
          <w:lang w:eastAsia="ko-KR"/>
        </w:rPr>
        <w:t>)</w:t>
      </w:r>
    </w:p>
    <w:p w14:paraId="0C4FC303" w14:textId="77777777" w:rsidR="00462C3C" w:rsidRDefault="00462C3C" w:rsidP="00F94F96">
      <w:pPr>
        <w:pStyle w:val="TableText"/>
        <w:ind w:left="0"/>
        <w:rPr>
          <w:lang w:eastAsia="ko-KR"/>
        </w:rPr>
      </w:pPr>
    </w:p>
    <w:p w14:paraId="1BB1ED25" w14:textId="13E35898" w:rsidR="00D211C8" w:rsidRDefault="00D211C8" w:rsidP="00F94F96">
      <w:pPr>
        <w:pStyle w:val="TableText"/>
        <w:ind w:left="0"/>
        <w:rPr>
          <w:lang w:eastAsia="ko-KR"/>
        </w:rPr>
      </w:pPr>
    </w:p>
    <w:p w14:paraId="57055881" w14:textId="1CBEBF15" w:rsidR="00D211C8" w:rsidRDefault="00D211C8" w:rsidP="00D211C8">
      <w:pPr>
        <w:pStyle w:val="31"/>
        <w:rPr>
          <w:lang w:eastAsia="ko-KR"/>
        </w:rPr>
      </w:pPr>
      <w:bookmarkStart w:id="51" w:name="_Toc24722336"/>
      <w:r>
        <w:rPr>
          <w:rFonts w:hint="eastAsia"/>
          <w:lang w:eastAsia="ko-KR"/>
        </w:rPr>
        <w:lastRenderedPageBreak/>
        <w:t>게임시작</w:t>
      </w:r>
      <w:r>
        <w:rPr>
          <w:rFonts w:hint="eastAsia"/>
          <w:lang w:eastAsia="ko-KR"/>
        </w:rPr>
        <w:t>(S</w:t>
      </w:r>
      <w:r>
        <w:rPr>
          <w:lang w:eastAsia="ko-KR"/>
        </w:rPr>
        <w:t xml:space="preserve">tart()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 w:rsidR="0008029A">
        <w:rPr>
          <w:rFonts w:hint="eastAsia"/>
          <w:lang w:eastAsia="ko-KR"/>
        </w:rPr>
        <w:t>설명</w:t>
      </w:r>
      <w:r w:rsidR="0008029A">
        <w:rPr>
          <w:rFonts w:hint="eastAsia"/>
          <w:lang w:eastAsia="ko-KR"/>
        </w:rPr>
        <w:t xml:space="preserve"> </w:t>
      </w:r>
      <w:r w:rsidR="0008029A">
        <w:rPr>
          <w:rFonts w:hint="eastAsia"/>
          <w:lang w:eastAsia="ko-KR"/>
        </w:rPr>
        <w:t>및</w:t>
      </w:r>
      <w:r w:rsidR="0008029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51"/>
    </w:p>
    <w:p w14:paraId="0F68AED8" w14:textId="7E31017E" w:rsidR="00130621" w:rsidRDefault="00D211C8" w:rsidP="00F94F96">
      <w:pPr>
        <w:pStyle w:val="TableText"/>
        <w:ind w:left="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1470C70" wp14:editId="119AD064">
            <wp:extent cx="5781675" cy="219075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A4D4" w14:textId="7D01703D" w:rsidR="009261CF" w:rsidRDefault="009261CF" w:rsidP="00F94F96">
      <w:pPr>
        <w:pStyle w:val="TableText"/>
        <w:ind w:left="0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kill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하자면</w:t>
      </w:r>
      <w:r>
        <w:rPr>
          <w:noProof/>
          <w:lang w:eastAsia="ko-KR"/>
        </w:rPr>
        <w:drawing>
          <wp:inline distT="0" distB="0" distL="0" distR="0" wp14:anchorId="013DA475" wp14:editId="6EF81BE7">
            <wp:extent cx="5791200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CF58" w14:textId="332E5440" w:rsidR="009261CF" w:rsidRDefault="009261CF" w:rsidP="00F94F96">
      <w:pPr>
        <w:pStyle w:val="TableText"/>
        <w:ind w:left="0"/>
        <w:rPr>
          <w:lang w:eastAsia="ko-KR"/>
        </w:rPr>
      </w:pPr>
    </w:p>
    <w:p w14:paraId="1362F937" w14:textId="692E82AC" w:rsidR="009261CF" w:rsidRDefault="009261CF" w:rsidP="00F94F96">
      <w:pPr>
        <w:pStyle w:val="TableText"/>
        <w:ind w:left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kill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3857EAF5" w14:textId="106594F6" w:rsidR="009261CF" w:rsidRDefault="009261CF" w:rsidP="009261CF">
      <w:pPr>
        <w:pStyle w:val="TableText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>스킬을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</w:p>
    <w:p w14:paraId="2410590A" w14:textId="1718D778" w:rsidR="009261CF" w:rsidRDefault="009261CF" w:rsidP="009261CF">
      <w:pPr>
        <w:pStyle w:val="TableText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>스킬을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못한가</w:t>
      </w:r>
    </w:p>
    <w:p w14:paraId="2F0EC37A" w14:textId="6351FD20" w:rsidR="009261CF" w:rsidRDefault="009261CF" w:rsidP="009261CF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Skill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사용불가능일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</w:p>
    <w:p w14:paraId="23D15B26" w14:textId="4D368D65" w:rsidR="00A14304" w:rsidRDefault="00470F98" w:rsidP="00462C3C">
      <w:pPr>
        <w:pStyle w:val="31"/>
        <w:rPr>
          <w:lang w:eastAsia="ko-KR"/>
        </w:rPr>
      </w:pPr>
      <w:bookmarkStart w:id="52" w:name="_Toc24722337"/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(</w:t>
      </w:r>
      <w:r>
        <w:rPr>
          <w:lang w:eastAsia="ko-KR"/>
        </w:rPr>
        <w:t>Set_Difficulty, Set_Job, Set_Menu)</w:t>
      </w:r>
      <w:r w:rsidR="009261CF">
        <w:rPr>
          <w:rFonts w:hint="eastAsia"/>
          <w:lang w:eastAsia="ko-KR"/>
        </w:rPr>
        <w:t xml:space="preserve"> </w:t>
      </w:r>
      <w:r w:rsidR="009261CF">
        <w:rPr>
          <w:rFonts w:hint="eastAsia"/>
          <w:lang w:eastAsia="ko-KR"/>
        </w:rPr>
        <w:t>코드</w:t>
      </w:r>
      <w:r w:rsidR="009261CF">
        <w:rPr>
          <w:rFonts w:hint="eastAsia"/>
          <w:lang w:eastAsia="ko-KR"/>
        </w:rPr>
        <w:t xml:space="preserve"> </w:t>
      </w:r>
      <w:r w:rsidR="009261CF">
        <w:rPr>
          <w:rFonts w:hint="eastAsia"/>
          <w:lang w:eastAsia="ko-KR"/>
        </w:rPr>
        <w:t>설명</w:t>
      </w:r>
      <w:r w:rsidR="009261CF">
        <w:rPr>
          <w:rFonts w:hint="eastAsia"/>
          <w:lang w:eastAsia="ko-KR"/>
        </w:rPr>
        <w:t xml:space="preserve"> </w:t>
      </w:r>
      <w:r w:rsidR="009261CF">
        <w:rPr>
          <w:rFonts w:hint="eastAsia"/>
          <w:lang w:eastAsia="ko-KR"/>
        </w:rPr>
        <w:t>및</w:t>
      </w:r>
      <w:r w:rsidR="009261CF">
        <w:rPr>
          <w:rFonts w:hint="eastAsia"/>
          <w:lang w:eastAsia="ko-KR"/>
        </w:rPr>
        <w:t xml:space="preserve"> </w:t>
      </w:r>
      <w:r w:rsidR="009261CF">
        <w:rPr>
          <w:rFonts w:hint="eastAsia"/>
          <w:lang w:eastAsia="ko-KR"/>
        </w:rPr>
        <w:t>간략화</w:t>
      </w:r>
      <w:bookmarkEnd w:id="52"/>
    </w:p>
    <w:p w14:paraId="40DB48A3" w14:textId="5A0DE7E9" w:rsidR="00462C3C" w:rsidRPr="00462C3C" w:rsidRDefault="00462C3C" w:rsidP="00462C3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50B41D3" wp14:editId="17420030">
            <wp:extent cx="5781675" cy="1581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F7C3" w14:textId="577C2B62" w:rsidR="00225310" w:rsidRDefault="00462C3C" w:rsidP="00462C3C">
      <w:pPr>
        <w:pStyle w:val="31"/>
        <w:rPr>
          <w:lang w:eastAsia="ko-KR"/>
        </w:rPr>
      </w:pPr>
      <w:bookmarkStart w:id="53" w:name="_Toc24722338"/>
      <w:r>
        <w:rPr>
          <w:rFonts w:hint="eastAsia"/>
          <w:lang w:eastAsia="ko-KR"/>
        </w:rPr>
        <w:lastRenderedPageBreak/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오류판별</w:t>
      </w:r>
      <w:r>
        <w:rPr>
          <w:lang w:eastAsia="ko-KR"/>
        </w:rPr>
        <w:t>(</w:t>
      </w:r>
      <w:r>
        <w:rPr>
          <w:rFonts w:hint="eastAsia"/>
          <w:lang w:eastAsia="ko-KR"/>
        </w:rPr>
        <w:t>E</w:t>
      </w:r>
      <w:r>
        <w:rPr>
          <w:lang w:eastAsia="ko-KR"/>
        </w:rPr>
        <w:t>rro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간략화</w:t>
      </w:r>
      <w:bookmarkEnd w:id="53"/>
    </w:p>
    <w:p w14:paraId="3509984A" w14:textId="5199219F" w:rsidR="00462C3C" w:rsidRDefault="00462C3C" w:rsidP="00462C3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3F7786B" wp14:editId="4D14342F">
            <wp:extent cx="5791200" cy="3086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B47D" w14:textId="58E4BCFD" w:rsidR="00462C3C" w:rsidRDefault="00462C3C" w:rsidP="00462C3C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!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놓았다</w:t>
      </w:r>
      <w:r>
        <w:rPr>
          <w:rFonts w:hint="eastAsia"/>
          <w:lang w:eastAsia="ko-KR"/>
        </w:rPr>
        <w:t>.</w:t>
      </w:r>
    </w:p>
    <w:p w14:paraId="5A3329F9" w14:textId="77DE1D28" w:rsidR="00E90D91" w:rsidRDefault="00E90D91" w:rsidP="00462C3C">
      <w:pPr>
        <w:rPr>
          <w:lang w:eastAsia="ko-KR"/>
        </w:rPr>
      </w:pPr>
    </w:p>
    <w:p w14:paraId="1F11705C" w14:textId="52B310FA" w:rsidR="00E90D91" w:rsidRDefault="00463ECF" w:rsidP="00463ECF">
      <w:pPr>
        <w:pStyle w:val="21"/>
        <w:rPr>
          <w:lang w:eastAsia="ko-KR"/>
        </w:rPr>
      </w:pPr>
      <w:bookmarkStart w:id="54" w:name="_Toc24722339"/>
      <w:r>
        <w:rPr>
          <w:rFonts w:hint="eastAsia"/>
          <w:lang w:eastAsia="ko-KR"/>
        </w:rPr>
        <w:lastRenderedPageBreak/>
        <w:t>출력결과</w:t>
      </w:r>
      <w:bookmarkEnd w:id="54"/>
    </w:p>
    <w:p w14:paraId="405A7797" w14:textId="021655B3" w:rsidR="00E90D91" w:rsidRPr="00462C3C" w:rsidRDefault="00463ECF" w:rsidP="00462C3C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ADB34E5" wp14:editId="23D731B4">
            <wp:extent cx="2533650" cy="35297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69" cy="35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47BB5208" wp14:editId="59CD69F3">
            <wp:extent cx="2971635" cy="33909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22" cy="339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175CAE4" wp14:editId="45C3C2D6">
            <wp:extent cx="3567536" cy="35528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84" cy="355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3F12" w14:textId="2655231A" w:rsidR="00C32A71" w:rsidRDefault="00901D88" w:rsidP="00901D88">
      <w:pPr>
        <w:pStyle w:val="21"/>
        <w:rPr>
          <w:lang w:eastAsia="ko-KR"/>
        </w:rPr>
      </w:pPr>
      <w:bookmarkStart w:id="55" w:name="_Toc24722340"/>
      <w:r>
        <w:rPr>
          <w:rFonts w:hint="eastAsia"/>
          <w:lang w:eastAsia="ko-KR"/>
        </w:rPr>
        <w:lastRenderedPageBreak/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bookmarkEnd w:id="55"/>
    </w:p>
    <w:p w14:paraId="6A5D284D" w14:textId="12E0097D" w:rsidR="00901D88" w:rsidRDefault="00901D88" w:rsidP="00901D88">
      <w:pPr>
        <w:rPr>
          <w:lang w:eastAsia="ko-KR"/>
        </w:rPr>
      </w:pPr>
    </w:p>
    <w:p w14:paraId="37D8A906" w14:textId="534902F6" w:rsidR="00901D88" w:rsidRDefault="00E90D91" w:rsidP="00901D88">
      <w:pPr>
        <w:pStyle w:val="31"/>
        <w:rPr>
          <w:lang w:eastAsia="ko-KR"/>
        </w:rPr>
      </w:pPr>
      <w:bookmarkStart w:id="56" w:name="_Toc24722341"/>
      <w:r>
        <w:rPr>
          <w:rFonts w:hint="eastAsia"/>
          <w:lang w:eastAsia="ko-KR"/>
        </w:rPr>
        <w:t>성장했다</w:t>
      </w:r>
      <w:r>
        <w:rPr>
          <w:rFonts w:hint="eastAsia"/>
          <w:lang w:eastAsia="ko-KR"/>
        </w:rPr>
        <w:t>?</w:t>
      </w:r>
      <w:bookmarkEnd w:id="56"/>
    </w:p>
    <w:p w14:paraId="20A58846" w14:textId="4D3AE27B" w:rsidR="00E90D91" w:rsidRDefault="00E90D91" w:rsidP="00E90D91">
      <w:pPr>
        <w:pStyle w:val="afff1"/>
        <w:numPr>
          <w:ilvl w:val="0"/>
          <w:numId w:val="17"/>
        </w:num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lang w:eastAsia="ko-KR"/>
        </w:rPr>
        <w:t>(</w:t>
      </w:r>
      <w:r>
        <w:rPr>
          <w:rFonts w:hint="eastAsia"/>
          <w:lang w:eastAsia="ko-KR"/>
        </w:rPr>
        <w:t>경마게임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짠던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Int</w:t>
      </w:r>
      <w:r>
        <w:rPr>
          <w:rFonts w:hint="eastAsia"/>
          <w:lang w:eastAsia="ko-KR"/>
        </w:rPr>
        <w:t>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무한반복이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조교님의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해결되었으나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“3abc”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때였다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lang w:eastAsia="ko-KR"/>
        </w:rPr>
        <w:t xml:space="preserve"> abc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들었다</w:t>
      </w:r>
      <w:r>
        <w:rPr>
          <w:rFonts w:hint="eastAsia"/>
          <w:lang w:eastAsia="ko-KR"/>
        </w:rPr>
        <w:t>.</w:t>
      </w:r>
    </w:p>
    <w:p w14:paraId="670F6B4A" w14:textId="7753BA9C" w:rsidR="00E90D91" w:rsidRDefault="00E90D91" w:rsidP="00E90D91">
      <w:pPr>
        <w:rPr>
          <w:lang w:eastAsia="ko-KR"/>
        </w:rPr>
      </w:pPr>
    </w:p>
    <w:p w14:paraId="31851150" w14:textId="2626180E" w:rsidR="00E2386E" w:rsidRDefault="00E90D91" w:rsidP="00E2386E">
      <w:pPr>
        <w:pStyle w:val="afff1"/>
        <w:numPr>
          <w:ilvl w:val="0"/>
          <w:numId w:val="17"/>
        </w:numPr>
        <w:rPr>
          <w:lang w:eastAsia="ko-KR"/>
        </w:rPr>
      </w:pPr>
      <w:r>
        <w:rPr>
          <w:rFonts w:hint="eastAsia"/>
          <w:lang w:eastAsia="ko-KR"/>
        </w:rPr>
        <w:t>던전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E2386E">
        <w:rPr>
          <w:rFonts w:hint="eastAsia"/>
          <w:lang w:eastAsia="ko-KR"/>
        </w:rPr>
        <w:t>으로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보았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E2386E">
        <w:rPr>
          <w:lang w:eastAsia="ko-KR"/>
        </w:rPr>
        <w:t xml:space="preserve"> </w:t>
      </w:r>
      <w:r w:rsidR="00E2386E">
        <w:rPr>
          <w:rFonts w:hint="eastAsia"/>
          <w:lang w:eastAsia="ko-KR"/>
        </w:rPr>
        <w:t>하지만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결과예시에서는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동시공격이였고</w:t>
      </w:r>
      <w:r w:rsidR="00E2386E">
        <w:rPr>
          <w:rFonts w:hint="eastAsia"/>
          <w:lang w:eastAsia="ko-KR"/>
        </w:rPr>
        <w:t>,</w:t>
      </w:r>
      <w:r w:rsidR="00E2386E">
        <w:rPr>
          <w:lang w:eastAsia="ko-KR"/>
        </w:rPr>
        <w:t xml:space="preserve"> </w:t>
      </w:r>
      <w:r w:rsidR="00E2386E">
        <w:rPr>
          <w:rFonts w:hint="eastAsia"/>
          <w:lang w:eastAsia="ko-KR"/>
        </w:rPr>
        <w:t>출력문으로써는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유저가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선공인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것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처럼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보이기에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유저가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선공으로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적을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죽일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적은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유저를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공격하지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못하고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다음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라운드로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넘어가게끔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코딩해보았다</w:t>
      </w:r>
      <w:r w:rsidR="00E2386E">
        <w:rPr>
          <w:rFonts w:hint="eastAsia"/>
          <w:lang w:eastAsia="ko-KR"/>
        </w:rPr>
        <w:t>.</w:t>
      </w:r>
      <w:r w:rsidR="00E2386E">
        <w:rPr>
          <w:lang w:eastAsia="ko-KR"/>
        </w:rPr>
        <w:br/>
      </w:r>
      <w:r w:rsidR="00E2386E">
        <w:rPr>
          <w:rFonts w:hint="eastAsia"/>
          <w:lang w:eastAsia="ko-KR"/>
        </w:rPr>
        <w:t>두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가지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예를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다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해보았는데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역시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현실적으로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선공후공이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나은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듯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하다</w:t>
      </w:r>
      <w:r w:rsidR="00E2386E">
        <w:rPr>
          <w:rFonts w:hint="eastAsia"/>
          <w:lang w:eastAsia="ko-KR"/>
        </w:rPr>
        <w:t>.</w:t>
      </w:r>
      <w:r w:rsidR="00E2386E">
        <w:rPr>
          <w:lang w:eastAsia="ko-KR"/>
        </w:rPr>
        <w:t>.^^..</w:t>
      </w:r>
      <w:r w:rsidR="00E2386E">
        <w:rPr>
          <w:lang w:eastAsia="ko-KR"/>
        </w:rPr>
        <w:br/>
      </w:r>
      <w:r w:rsidR="00E2386E">
        <w:rPr>
          <w:rFonts w:hint="eastAsia"/>
          <w:lang w:eastAsia="ko-KR"/>
        </w:rPr>
        <w:t>예전에는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이러한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코드를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입맛대로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바꾸는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것이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쉽지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않았는데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되돌아보면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참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신기하다는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마음이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든다</w:t>
      </w:r>
      <w:r w:rsidR="00E2386E">
        <w:rPr>
          <w:rFonts w:hint="eastAsia"/>
          <w:lang w:eastAsia="ko-KR"/>
        </w:rPr>
        <w:t>.</w:t>
      </w:r>
      <w:r w:rsidR="00E2386E">
        <w:rPr>
          <w:lang w:eastAsia="ko-KR"/>
        </w:rPr>
        <w:t xml:space="preserve"> </w:t>
      </w:r>
      <w:r w:rsidR="00E2386E">
        <w:rPr>
          <w:rFonts w:hint="eastAsia"/>
          <w:lang w:eastAsia="ko-KR"/>
        </w:rPr>
        <w:t>불과</w:t>
      </w:r>
      <w:r w:rsidR="00E2386E">
        <w:rPr>
          <w:rFonts w:hint="eastAsia"/>
          <w:lang w:eastAsia="ko-KR"/>
        </w:rPr>
        <w:t xml:space="preserve"> </w:t>
      </w:r>
      <w:r w:rsidR="00E2386E">
        <w:rPr>
          <w:lang w:eastAsia="ko-KR"/>
        </w:rPr>
        <w:t>3</w:t>
      </w:r>
      <w:r w:rsidR="00E2386E">
        <w:rPr>
          <w:rFonts w:hint="eastAsia"/>
          <w:lang w:eastAsia="ko-KR"/>
        </w:rPr>
        <w:t>~</w:t>
      </w:r>
      <w:r w:rsidR="00E2386E">
        <w:rPr>
          <w:lang w:eastAsia="ko-KR"/>
        </w:rPr>
        <w:t>4</w:t>
      </w:r>
      <w:r w:rsidR="00E2386E">
        <w:rPr>
          <w:rFonts w:hint="eastAsia"/>
          <w:lang w:eastAsia="ko-KR"/>
        </w:rPr>
        <w:t>달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전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까지만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해도</w:t>
      </w:r>
      <w:r w:rsidR="00E2386E">
        <w:rPr>
          <w:rFonts w:hint="eastAsia"/>
          <w:lang w:eastAsia="ko-KR"/>
        </w:rPr>
        <w:t xml:space="preserve"> </w:t>
      </w:r>
      <w:r w:rsidR="00E2386E">
        <w:rPr>
          <w:lang w:eastAsia="ko-KR"/>
        </w:rPr>
        <w:t>C</w:t>
      </w:r>
      <w:r w:rsidR="00E2386E">
        <w:rPr>
          <w:rFonts w:hint="eastAsia"/>
          <w:lang w:eastAsia="ko-KR"/>
        </w:rPr>
        <w:t>언어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기초공부하면서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뺀질했던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기억이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나는데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마음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다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잡고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지금까지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온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나에게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참으로</w:t>
      </w:r>
      <w:r w:rsidR="00E2386E">
        <w:rPr>
          <w:rFonts w:hint="eastAsia"/>
          <w:lang w:eastAsia="ko-KR"/>
        </w:rPr>
        <w:t xml:space="preserve"> </w:t>
      </w:r>
      <w:r w:rsidR="00E2386E">
        <w:rPr>
          <w:rFonts w:hint="eastAsia"/>
          <w:lang w:eastAsia="ko-KR"/>
        </w:rPr>
        <w:t>자랑스럽다</w:t>
      </w:r>
      <w:r w:rsidR="00E2386E">
        <w:rPr>
          <w:lang w:eastAsia="ko-KR"/>
        </w:rPr>
        <w:t>.</w:t>
      </w:r>
    </w:p>
    <w:p w14:paraId="68CB5A63" w14:textId="1CA5E78C" w:rsidR="00443CFD" w:rsidRDefault="00443CFD" w:rsidP="00443CFD">
      <w:pPr>
        <w:ind w:left="400"/>
        <w:rPr>
          <w:lang w:eastAsia="ko-KR"/>
        </w:rPr>
      </w:pPr>
    </w:p>
    <w:p w14:paraId="23B0A1A7" w14:textId="46D27623" w:rsidR="00D10E24" w:rsidRDefault="00D10E24" w:rsidP="00443CFD">
      <w:pPr>
        <w:ind w:left="40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1(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1)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0ACF5AE4" w14:textId="2D9E3E1C" w:rsidR="00443CFD" w:rsidRPr="00901D88" w:rsidRDefault="005C59F9" w:rsidP="00443CFD">
      <w:pPr>
        <w:ind w:left="400"/>
        <w:jc w:val="right"/>
        <w:rPr>
          <w:lang w:eastAsia="ko-KR"/>
        </w:rPr>
      </w:pPr>
      <w:r>
        <w:rPr>
          <w:rFonts w:hint="eastAsia"/>
          <w:lang w:eastAsia="ko-KR"/>
        </w:rPr>
        <w:t>작성자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43CFD">
        <w:rPr>
          <w:rFonts w:hint="eastAsia"/>
          <w:lang w:eastAsia="ko-KR"/>
        </w:rPr>
        <w:t>2</w:t>
      </w:r>
      <w:r w:rsidR="00443CFD">
        <w:rPr>
          <w:lang w:eastAsia="ko-KR"/>
        </w:rPr>
        <w:t xml:space="preserve">01601639 </w:t>
      </w:r>
      <w:r w:rsidR="00443CFD">
        <w:rPr>
          <w:rFonts w:hint="eastAsia"/>
          <w:lang w:eastAsia="ko-KR"/>
        </w:rPr>
        <w:t>홍승현</w:t>
      </w:r>
    </w:p>
    <w:sectPr w:rsidR="00443CFD" w:rsidRPr="00901D88">
      <w:headerReference w:type="default" r:id="rId29"/>
      <w:footerReference w:type="default" r:id="rId30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356A9" w14:textId="77777777" w:rsidR="00B32BAF" w:rsidRDefault="00B32BAF">
      <w:pPr>
        <w:spacing w:after="0" w:line="240" w:lineRule="auto"/>
      </w:pPr>
      <w:r>
        <w:separator/>
      </w:r>
    </w:p>
  </w:endnote>
  <w:endnote w:type="continuationSeparator" w:id="0">
    <w:p w14:paraId="73177DEA" w14:textId="77777777" w:rsidR="00B32BAF" w:rsidRDefault="00B3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2BE0F" w14:textId="77777777" w:rsidR="000163C1" w:rsidRDefault="000163C1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D671" w14:textId="77777777" w:rsidR="00B32BAF" w:rsidRDefault="00B32BAF">
      <w:pPr>
        <w:spacing w:after="0" w:line="240" w:lineRule="auto"/>
      </w:pPr>
      <w:r>
        <w:separator/>
      </w:r>
    </w:p>
  </w:footnote>
  <w:footnote w:type="continuationSeparator" w:id="0">
    <w:p w14:paraId="3463FD54" w14:textId="77777777" w:rsidR="00B32BAF" w:rsidRDefault="00B3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109A" w14:textId="462327CB" w:rsidR="000163C1" w:rsidRDefault="000163C1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67CF" w14:textId="0A39EE58" w:rsidR="000163C1" w:rsidRDefault="000163C1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문제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풀이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및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설명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1"/>
  </w:num>
  <w:num w:numId="9">
    <w:abstractNumId w:val="19"/>
  </w:num>
  <w:num w:numId="10">
    <w:abstractNumId w:val="18"/>
  </w:num>
  <w:num w:numId="11">
    <w:abstractNumId w:val="9"/>
  </w:num>
  <w:num w:numId="12">
    <w:abstractNumId w:val="17"/>
  </w:num>
  <w:num w:numId="13">
    <w:abstractNumId w:val="5"/>
  </w:num>
  <w:num w:numId="14">
    <w:abstractNumId w:val="6"/>
  </w:num>
  <w:num w:numId="15">
    <w:abstractNumId w:val="14"/>
  </w:num>
  <w:num w:numId="16">
    <w:abstractNumId w:val="10"/>
  </w:num>
  <w:num w:numId="17">
    <w:abstractNumId w:val="16"/>
  </w:num>
  <w:num w:numId="18">
    <w:abstractNumId w:val="7"/>
  </w:num>
  <w:num w:numId="19">
    <w:abstractNumId w:val="15"/>
  </w:num>
  <w:num w:numId="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71BC"/>
    <w:rsid w:val="000163C1"/>
    <w:rsid w:val="00051966"/>
    <w:rsid w:val="00056077"/>
    <w:rsid w:val="0008029A"/>
    <w:rsid w:val="00094428"/>
    <w:rsid w:val="000949E4"/>
    <w:rsid w:val="000B103C"/>
    <w:rsid w:val="000C7E97"/>
    <w:rsid w:val="000D46BA"/>
    <w:rsid w:val="000F14CE"/>
    <w:rsid w:val="000F53B2"/>
    <w:rsid w:val="00130621"/>
    <w:rsid w:val="00135301"/>
    <w:rsid w:val="00146BB5"/>
    <w:rsid w:val="001572E6"/>
    <w:rsid w:val="00171E22"/>
    <w:rsid w:val="001932C7"/>
    <w:rsid w:val="00194F5F"/>
    <w:rsid w:val="001A505D"/>
    <w:rsid w:val="001D42B4"/>
    <w:rsid w:val="001F27A6"/>
    <w:rsid w:val="00204591"/>
    <w:rsid w:val="00211584"/>
    <w:rsid w:val="00225310"/>
    <w:rsid w:val="002510F9"/>
    <w:rsid w:val="002579BE"/>
    <w:rsid w:val="00257F12"/>
    <w:rsid w:val="00277870"/>
    <w:rsid w:val="00290E43"/>
    <w:rsid w:val="002A4D5B"/>
    <w:rsid w:val="002C2713"/>
    <w:rsid w:val="002C6180"/>
    <w:rsid w:val="002E379A"/>
    <w:rsid w:val="003257E8"/>
    <w:rsid w:val="00331591"/>
    <w:rsid w:val="00333E63"/>
    <w:rsid w:val="00352682"/>
    <w:rsid w:val="00356493"/>
    <w:rsid w:val="0038285D"/>
    <w:rsid w:val="003B4184"/>
    <w:rsid w:val="00443CFD"/>
    <w:rsid w:val="00444366"/>
    <w:rsid w:val="00457608"/>
    <w:rsid w:val="00461C0C"/>
    <w:rsid w:val="00462C3C"/>
    <w:rsid w:val="00463ECF"/>
    <w:rsid w:val="00467F44"/>
    <w:rsid w:val="00470F98"/>
    <w:rsid w:val="00471332"/>
    <w:rsid w:val="004B5717"/>
    <w:rsid w:val="004C0B92"/>
    <w:rsid w:val="004D1222"/>
    <w:rsid w:val="004E4F3C"/>
    <w:rsid w:val="005051FF"/>
    <w:rsid w:val="00512449"/>
    <w:rsid w:val="00512AB6"/>
    <w:rsid w:val="0052207D"/>
    <w:rsid w:val="00524623"/>
    <w:rsid w:val="00556B13"/>
    <w:rsid w:val="00574A30"/>
    <w:rsid w:val="00585D46"/>
    <w:rsid w:val="005C59F9"/>
    <w:rsid w:val="005C6F84"/>
    <w:rsid w:val="00607E5C"/>
    <w:rsid w:val="00633C0D"/>
    <w:rsid w:val="00662123"/>
    <w:rsid w:val="0069083B"/>
    <w:rsid w:val="006A25C1"/>
    <w:rsid w:val="00712D78"/>
    <w:rsid w:val="00725B5E"/>
    <w:rsid w:val="007341C3"/>
    <w:rsid w:val="00734EF5"/>
    <w:rsid w:val="00735986"/>
    <w:rsid w:val="00771497"/>
    <w:rsid w:val="00792928"/>
    <w:rsid w:val="00796FBB"/>
    <w:rsid w:val="007E1198"/>
    <w:rsid w:val="007E6236"/>
    <w:rsid w:val="007F7FB3"/>
    <w:rsid w:val="0080680E"/>
    <w:rsid w:val="00897B31"/>
    <w:rsid w:val="008A5A0B"/>
    <w:rsid w:val="008B15E7"/>
    <w:rsid w:val="008B36AA"/>
    <w:rsid w:val="008F6B45"/>
    <w:rsid w:val="00901D88"/>
    <w:rsid w:val="00916AF7"/>
    <w:rsid w:val="00925D7F"/>
    <w:rsid w:val="009261CF"/>
    <w:rsid w:val="00934C47"/>
    <w:rsid w:val="009432CA"/>
    <w:rsid w:val="009A438F"/>
    <w:rsid w:val="009B505F"/>
    <w:rsid w:val="009C44E8"/>
    <w:rsid w:val="00A0089C"/>
    <w:rsid w:val="00A0112C"/>
    <w:rsid w:val="00A14304"/>
    <w:rsid w:val="00A35678"/>
    <w:rsid w:val="00A430ED"/>
    <w:rsid w:val="00A52A88"/>
    <w:rsid w:val="00A63C39"/>
    <w:rsid w:val="00A64671"/>
    <w:rsid w:val="00A76F77"/>
    <w:rsid w:val="00A810A1"/>
    <w:rsid w:val="00A866E5"/>
    <w:rsid w:val="00AB499B"/>
    <w:rsid w:val="00AC11DF"/>
    <w:rsid w:val="00AE7774"/>
    <w:rsid w:val="00B03DC0"/>
    <w:rsid w:val="00B30839"/>
    <w:rsid w:val="00B32BAF"/>
    <w:rsid w:val="00B34FBD"/>
    <w:rsid w:val="00B37ED3"/>
    <w:rsid w:val="00B53CBA"/>
    <w:rsid w:val="00B556A8"/>
    <w:rsid w:val="00B86E65"/>
    <w:rsid w:val="00B90B92"/>
    <w:rsid w:val="00BA53DA"/>
    <w:rsid w:val="00BF45BF"/>
    <w:rsid w:val="00BF6734"/>
    <w:rsid w:val="00C32A71"/>
    <w:rsid w:val="00C345DF"/>
    <w:rsid w:val="00C5089A"/>
    <w:rsid w:val="00C91392"/>
    <w:rsid w:val="00CA466F"/>
    <w:rsid w:val="00CB0AC4"/>
    <w:rsid w:val="00CC1CE2"/>
    <w:rsid w:val="00CC3113"/>
    <w:rsid w:val="00CF1E18"/>
    <w:rsid w:val="00D0006B"/>
    <w:rsid w:val="00D10E24"/>
    <w:rsid w:val="00D211C8"/>
    <w:rsid w:val="00D24EA4"/>
    <w:rsid w:val="00D6404C"/>
    <w:rsid w:val="00D82582"/>
    <w:rsid w:val="00D9294C"/>
    <w:rsid w:val="00DC34C5"/>
    <w:rsid w:val="00DC6B8D"/>
    <w:rsid w:val="00DF12C3"/>
    <w:rsid w:val="00E04625"/>
    <w:rsid w:val="00E2386E"/>
    <w:rsid w:val="00E36AD1"/>
    <w:rsid w:val="00E432F5"/>
    <w:rsid w:val="00E65449"/>
    <w:rsid w:val="00E6736A"/>
    <w:rsid w:val="00E7310C"/>
    <w:rsid w:val="00E82E11"/>
    <w:rsid w:val="00E90D91"/>
    <w:rsid w:val="00EF2095"/>
    <w:rsid w:val="00F67A5D"/>
    <w:rsid w:val="00F72F5E"/>
    <w:rsid w:val="00F75161"/>
    <w:rsid w:val="00F82BA3"/>
    <w:rsid w:val="00F94F96"/>
    <w:rsid w:val="00FB03E0"/>
    <w:rsid w:val="00FB3BF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130.20272.0_neutral_language-ko-KR_8wekyb3d8bbwe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161447"/>
    <w:rsid w:val="0029571E"/>
    <w:rsid w:val="002B5D61"/>
    <w:rsid w:val="003F7D3E"/>
    <w:rsid w:val="004C3EA7"/>
    <w:rsid w:val="00530794"/>
    <w:rsid w:val="00535DE4"/>
    <w:rsid w:val="006D74CF"/>
    <w:rsid w:val="00715C6F"/>
    <w:rsid w:val="007B28FD"/>
    <w:rsid w:val="0086039F"/>
    <w:rsid w:val="00881B23"/>
    <w:rsid w:val="0094344B"/>
    <w:rsid w:val="00952604"/>
    <w:rsid w:val="00D01C1F"/>
    <w:rsid w:val="00DC02A2"/>
    <w:rsid w:val="00DC5683"/>
    <w:rsid w:val="00DE1266"/>
    <w:rsid w:val="00DF3CFD"/>
    <w:rsid w:val="00F00D12"/>
    <w:rsid w:val="00F9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D59D71AEB464537BCC8B94DB8660674">
    <w:name w:val="ED59D71AEB464537BCC8B94DB8660674"/>
    <w:pPr>
      <w:widowControl w:val="0"/>
      <w:wordWrap w:val="0"/>
      <w:autoSpaceDE w:val="0"/>
      <w:autoSpaceDN w:val="0"/>
    </w:pPr>
  </w:style>
  <w:style w:type="paragraph" w:customStyle="1" w:styleId="4C7049E0D0B1472DB3B1EC25265AB3FA">
    <w:name w:val="4C7049E0D0B1472DB3B1EC25265AB3FA"/>
    <w:pPr>
      <w:widowControl w:val="0"/>
      <w:wordWrap w:val="0"/>
      <w:autoSpaceDE w:val="0"/>
      <w:autoSpaceDN w:val="0"/>
    </w:pPr>
  </w:style>
  <w:style w:type="paragraph" w:customStyle="1" w:styleId="6E97720560F847DD93B0529DE14A8AC3">
    <w:name w:val="6E97720560F847DD93B0529DE14A8AC3"/>
    <w:pPr>
      <w:widowControl w:val="0"/>
      <w:wordWrap w:val="0"/>
      <w:autoSpaceDE w:val="0"/>
      <w:autoSpaceDN w:val="0"/>
    </w:pPr>
  </w:style>
  <w:style w:type="paragraph" w:customStyle="1" w:styleId="8CC08FA5304E4FEEAB29B142D0A3A8C0">
    <w:name w:val="8CC08FA5304E4FEEAB29B142D0A3A8C0"/>
    <w:pPr>
      <w:widowControl w:val="0"/>
      <w:wordWrap w:val="0"/>
      <w:autoSpaceDE w:val="0"/>
      <w:autoSpaceDN w:val="0"/>
    </w:pPr>
  </w:style>
  <w:style w:type="paragraph" w:customStyle="1" w:styleId="04673A2C45F54462A14C2DBAA0C7FE8B">
    <w:name w:val="04673A2C45F54462A14C2DBAA0C7FE8B"/>
    <w:pPr>
      <w:widowControl w:val="0"/>
      <w:wordWrap w:val="0"/>
      <w:autoSpaceDE w:val="0"/>
      <w:autoSpaceDN w:val="0"/>
    </w:pPr>
  </w:style>
  <w:style w:type="paragraph" w:customStyle="1" w:styleId="D064CECA072A434A81664263EE9017F2">
    <w:name w:val="D064CECA072A434A81664263EE9017F2"/>
    <w:pPr>
      <w:widowControl w:val="0"/>
      <w:wordWrap w:val="0"/>
      <w:autoSpaceDE w:val="0"/>
      <w:autoSpaceDN w:val="0"/>
    </w:pPr>
  </w:style>
  <w:style w:type="paragraph" w:customStyle="1" w:styleId="D806BC6046F346BB92765E0948C69520">
    <w:name w:val="D806BC6046F346BB92765E0948C69520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DF167E81AF5B4CB99D7452C76B526F4E">
    <w:name w:val="DF167E81AF5B4CB99D7452C76B526F4E"/>
    <w:pPr>
      <w:widowControl w:val="0"/>
      <w:wordWrap w:val="0"/>
      <w:autoSpaceDE w:val="0"/>
      <w:autoSpaceDN w:val="0"/>
    </w:pPr>
  </w:style>
  <w:style w:type="paragraph" w:customStyle="1" w:styleId="2C5E0524EE014CB3868A9CD7D27D12E3">
    <w:name w:val="2C5E0524EE014CB3868A9CD7D27D12E3"/>
    <w:pPr>
      <w:widowControl w:val="0"/>
      <w:wordWrap w:val="0"/>
      <w:autoSpaceDE w:val="0"/>
      <w:autoSpaceDN w:val="0"/>
    </w:pPr>
  </w:style>
  <w:style w:type="paragraph" w:customStyle="1" w:styleId="F8FF54AAEEA743FC94EE40F72D4B23B6">
    <w:name w:val="F8FF54AAEEA743FC94EE40F72D4B23B6"/>
    <w:pPr>
      <w:widowControl w:val="0"/>
      <w:wordWrap w:val="0"/>
      <w:autoSpaceDE w:val="0"/>
      <w:autoSpaceDN w:val="0"/>
    </w:pPr>
  </w:style>
  <w:style w:type="paragraph" w:customStyle="1" w:styleId="9A6C9130A72443018DBDAC37072C0BDD">
    <w:name w:val="9A6C9130A72443018DBDAC37072C0BDD"/>
    <w:pPr>
      <w:widowControl w:val="0"/>
      <w:wordWrap w:val="0"/>
      <w:autoSpaceDE w:val="0"/>
      <w:autoSpaceDN w:val="0"/>
    </w:pPr>
  </w:style>
  <w:style w:type="paragraph" w:customStyle="1" w:styleId="0E81D1D98395477FB322C3256FA94846">
    <w:name w:val="0E81D1D98395477FB322C3256FA94846"/>
    <w:pPr>
      <w:widowControl w:val="0"/>
      <w:wordWrap w:val="0"/>
      <w:autoSpaceDE w:val="0"/>
      <w:autoSpaceDN w:val="0"/>
    </w:pPr>
  </w:style>
  <w:style w:type="paragraph" w:customStyle="1" w:styleId="2E2F71B6FE394808BB9B3212FF419143">
    <w:name w:val="2E2F71B6FE394808BB9B3212FF419143"/>
    <w:pPr>
      <w:widowControl w:val="0"/>
      <w:wordWrap w:val="0"/>
      <w:autoSpaceDE w:val="0"/>
      <w:autoSpaceDN w:val="0"/>
    </w:pPr>
  </w:style>
  <w:style w:type="paragraph" w:customStyle="1" w:styleId="D0295A63DCF94661B59A4A5DF7965683">
    <w:name w:val="D0295A63DCF94661B59A4A5DF7965683"/>
    <w:pPr>
      <w:widowControl w:val="0"/>
      <w:wordWrap w:val="0"/>
      <w:autoSpaceDE w:val="0"/>
      <w:autoSpaceDN w:val="0"/>
    </w:pPr>
  </w:style>
  <w:style w:type="paragraph" w:customStyle="1" w:styleId="EA44298A2EBD4485BFCFACA1BFF95BE7">
    <w:name w:val="EA44298A2EBD4485BFCFACA1BFF95BE7"/>
    <w:pPr>
      <w:widowControl w:val="0"/>
      <w:wordWrap w:val="0"/>
      <w:autoSpaceDE w:val="0"/>
      <w:autoSpaceDN w:val="0"/>
    </w:pPr>
  </w:style>
  <w:style w:type="paragraph" w:customStyle="1" w:styleId="BF6BC82929804CDBBCD3DCFCBB5E6DF4">
    <w:name w:val="BF6BC82929804CDBBCD3DCFCBB5E6DF4"/>
    <w:pPr>
      <w:widowControl w:val="0"/>
      <w:wordWrap w:val="0"/>
      <w:autoSpaceDE w:val="0"/>
      <w:autoSpaceDN w:val="0"/>
    </w:pPr>
  </w:style>
  <w:style w:type="paragraph" w:customStyle="1" w:styleId="B49FCABCC74D44749821DBB98E951845">
    <w:name w:val="B49FCABCC74D44749821DBB98E951845"/>
    <w:pPr>
      <w:widowControl w:val="0"/>
      <w:wordWrap w:val="0"/>
      <w:autoSpaceDE w:val="0"/>
      <w:autoSpaceDN w:val="0"/>
    </w:pPr>
  </w:style>
  <w:style w:type="paragraph" w:customStyle="1" w:styleId="D5565B34D14D445F92229DCC12E642DF">
    <w:name w:val="D5565B34D14D445F92229DCC12E642DF"/>
    <w:pPr>
      <w:widowControl w:val="0"/>
      <w:wordWrap w:val="0"/>
      <w:autoSpaceDE w:val="0"/>
      <w:autoSpaceDN w:val="0"/>
    </w:pPr>
  </w:style>
  <w:style w:type="paragraph" w:customStyle="1" w:styleId="4F420DC8454A45D4B72BD191BE31B592">
    <w:name w:val="4F420DC8454A45D4B72BD191BE31B592"/>
    <w:pPr>
      <w:widowControl w:val="0"/>
      <w:wordWrap w:val="0"/>
      <w:autoSpaceDE w:val="0"/>
      <w:autoSpaceDN w:val="0"/>
    </w:pPr>
  </w:style>
  <w:style w:type="paragraph" w:customStyle="1" w:styleId="F6BD94C4DC4B4FC1987D5ACFA9EF1F61">
    <w:name w:val="F6BD94C4DC4B4FC1987D5ACFA9EF1F61"/>
    <w:pPr>
      <w:widowControl w:val="0"/>
      <w:wordWrap w:val="0"/>
      <w:autoSpaceDE w:val="0"/>
      <w:autoSpaceDN w:val="0"/>
    </w:pPr>
  </w:style>
  <w:style w:type="paragraph" w:customStyle="1" w:styleId="18F4408590034077B801C9ED88542E8D">
    <w:name w:val="18F4408590034077B801C9ED88542E8D"/>
    <w:pPr>
      <w:widowControl w:val="0"/>
      <w:wordWrap w:val="0"/>
      <w:autoSpaceDE w:val="0"/>
      <w:autoSpaceDN w:val="0"/>
    </w:pPr>
  </w:style>
  <w:style w:type="paragraph" w:customStyle="1" w:styleId="A786F1F440F94A2A806AD7AF7751F177">
    <w:name w:val="A786F1F440F94A2A806AD7AF7751F177"/>
    <w:pPr>
      <w:widowControl w:val="0"/>
      <w:wordWrap w:val="0"/>
      <w:autoSpaceDE w:val="0"/>
      <w:autoSpaceDN w:val="0"/>
    </w:pPr>
  </w:style>
  <w:style w:type="paragraph" w:customStyle="1" w:styleId="640E97F71D09431585AB338EB373635A">
    <w:name w:val="640E97F71D09431585AB338EB373635A"/>
    <w:pPr>
      <w:widowControl w:val="0"/>
      <w:wordWrap w:val="0"/>
      <w:autoSpaceDE w:val="0"/>
      <w:autoSpaceDN w:val="0"/>
    </w:pPr>
  </w:style>
  <w:style w:type="paragraph" w:customStyle="1" w:styleId="8FFA8E0E0C9A4F10A15ADB97BB089B7C">
    <w:name w:val="8FFA8E0E0C9A4F10A15ADB97BB089B7C"/>
    <w:pPr>
      <w:widowControl w:val="0"/>
      <w:wordWrap w:val="0"/>
      <w:autoSpaceDE w:val="0"/>
      <w:autoSpaceDN w:val="0"/>
    </w:p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paragraph" w:customStyle="1" w:styleId="9C5DEADF713B441A9E3CB383945227AC">
    <w:name w:val="9C5DEADF713B441A9E3CB383945227AC"/>
    <w:rsid w:val="00535DE4"/>
    <w:pPr>
      <w:widowControl w:val="0"/>
      <w:wordWrap w:val="0"/>
      <w:autoSpaceDE w:val="0"/>
      <w:autoSpaceDN w:val="0"/>
    </w:pPr>
  </w:style>
  <w:style w:type="paragraph" w:customStyle="1" w:styleId="DFBF5DA6EB8A4346A0386EDF2B4CB7AC">
    <w:name w:val="DFBF5DA6EB8A4346A0386EDF2B4CB7AC"/>
    <w:rsid w:val="00535DE4"/>
    <w:pPr>
      <w:widowControl w:val="0"/>
      <w:wordWrap w:val="0"/>
      <w:autoSpaceDE w:val="0"/>
      <w:autoSpaceDN w:val="0"/>
    </w:pPr>
  </w:style>
  <w:style w:type="paragraph" w:customStyle="1" w:styleId="62FCEE5EF4B14768823BA7133707D437">
    <w:name w:val="62FCEE5EF4B14768823BA7133707D437"/>
    <w:rsid w:val="00535DE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2019-11-19T00:00:00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0D7B25F-95C6-4037-9F4B-F1C44175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1415</TotalTime>
  <Pages>24</Pages>
  <Words>1599</Words>
  <Characters>9119</Characters>
  <Application>Microsoft Office Word</Application>
  <DocSecurity>0</DocSecurity>
  <Lines>75</Lines>
  <Paragraphs>21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C++ language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language report</dc:title>
  <dc:creator>WhiteHyun</dc:creator>
  <cp:keywords/>
  <cp:lastModifiedBy>홍 승현</cp:lastModifiedBy>
  <cp:revision>71</cp:revision>
  <cp:lastPrinted>2011-08-05T20:35:00Z</cp:lastPrinted>
  <dcterms:created xsi:type="dcterms:W3CDTF">2019-10-05T00:01:00Z</dcterms:created>
  <dcterms:modified xsi:type="dcterms:W3CDTF">2019-11-15T05:57:00Z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