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555E69C1" w14:textId="77777777" w:rsidR="00135301" w:rsidRDefault="00DF12C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AB0B02" wp14:editId="4CD22604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963285" cy="6210300"/>
                    <wp:effectExtent l="0" t="0" r="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3478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1B8395" w14:textId="77777777" w:rsidR="00682E11" w:rsidRDefault="00682E11">
                                <w:pPr>
                                  <w:pStyle w:val="affff5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E5EC7E06460844A8AF6EA8F920271A1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C++ language report</w:t>
                                    </w:r>
                                  </w:sdtContent>
                                </w:sdt>
                              </w:p>
                              <w:p w14:paraId="6493C856" w14:textId="3383D42D" w:rsidR="00682E11" w:rsidRDefault="00682E11">
                                <w:pPr>
                                  <w:pStyle w:val="afffc"/>
                                </w:pP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D</w:t>
                                </w:r>
                                <w:r>
                                  <w:rPr>
                                    <w:lang w:eastAsia="ko-KR"/>
                                  </w:rPr>
                                  <w:t>eadline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67D11806F5EE47418842245AF6FFB3D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0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2019</w:t>
                                    </w:r>
                                  </w:sdtContent>
                                </w:sdt>
                              </w:p>
                              <w:p w14:paraId="147989F3" w14:textId="79359A6F" w:rsidR="00682E11" w:rsidRDefault="00682E11" w:rsidP="00B30839">
                                <w:pPr>
                                  <w:pStyle w:val="Abstract"/>
                                  <w:ind w:left="560" w:hangingChars="200" w:hanging="560"/>
                                </w:pPr>
                                <w:sdt>
                                  <w:sdtPr>
                                    <w:rPr>
                                      <w:lang w:eastAsia="ko-KR"/>
                                    </w:rPr>
                                    <w:alias w:val="Abstract"/>
                                    <w:id w:val="106622669"/>
                                    <w:placeholder>
                                      <w:docPart w:val="CEA5747537CE4B5C90D1A6D478B31FB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lang w:eastAsia="ko-KR"/>
                                      </w:rPr>
                                      <w:t xml:space="preserve">[201601639  </w:t>
                                    </w:r>
                                    <w:r>
                                      <w:rPr>
                                        <w:rFonts w:hint="eastAsia"/>
                                        <w:lang w:eastAsia="ko-KR"/>
                                      </w:rPr>
                                      <w:t>컴퓨터공학부</w:t>
                                    </w:r>
                                    <w:r>
                                      <w:rPr>
                                        <w:rFonts w:hint="eastAsia"/>
                                        <w:lang w:eastAsia="ko-K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eastAsia="ko-K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lang w:eastAsia="ko-KR"/>
                                      </w:rPr>
                                      <w:t>홍승현</w:t>
                                    </w:r>
                                    <w:r>
                                      <w:rPr>
                                        <w:lang w:eastAsia="ko-KR"/>
                                      </w:rPr>
                                      <w:t xml:space="preserve">]                                                                             e-mail : cx_nf@naver.com                                        </w:t>
                                    </w:r>
                                    <w:r w:rsidRPr="004D1FB8">
                                      <w:rPr>
                                        <w:lang w:eastAsia="ko-KR"/>
                                      </w:rPr>
                                      <w:t>Contact : 010 – 4019 - 2514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50AB0B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69.55pt;height:489pt;z-index:251659264;visibility:visible;mso-wrap-style:square;mso-width-percent:0;mso-height-percent:850;mso-left-percent:93;mso-wrap-distance-left:9pt;mso-wrap-distance-top:0;mso-wrap-distance-right:9pt;mso-wrap-distance-bottom:0;mso-position-horizontal-relative:page;mso-position-vertical:bottom;mso-position-vertical-relative:margin;mso-width-percent: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" filled="f" stroked="f" strokeweight=".5pt">
                    <v:textbox inset="0,0,0,0">
                      <w:txbxContent>
                        <w:p w14:paraId="321B8395" w14:textId="77777777" w:rsidR="00682E11" w:rsidRDefault="00682E11">
                          <w:pPr>
                            <w:pStyle w:val="affff5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E5EC7E06460844A8AF6EA8F920271A1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C++ language report</w:t>
                              </w:r>
                            </w:sdtContent>
                          </w:sdt>
                        </w:p>
                        <w:p w14:paraId="6493C856" w14:textId="3383D42D" w:rsidR="00682E11" w:rsidRDefault="00682E11">
                          <w:pPr>
                            <w:pStyle w:val="afffc"/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D</w:t>
                          </w:r>
                          <w:r>
                            <w:rPr>
                              <w:lang w:eastAsia="ko-KR"/>
                            </w:rPr>
                            <w:t>eadline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67D11806F5EE47418842245AF6FFB3D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0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2019</w:t>
                              </w:r>
                            </w:sdtContent>
                          </w:sdt>
                        </w:p>
                        <w:p w14:paraId="147989F3" w14:textId="79359A6F" w:rsidR="00682E11" w:rsidRDefault="00682E11" w:rsidP="00B30839">
                          <w:pPr>
                            <w:pStyle w:val="Abstract"/>
                            <w:ind w:left="560" w:hangingChars="200" w:hanging="560"/>
                          </w:pPr>
                          <w:sdt>
                            <w:sdtPr>
                              <w:rPr>
                                <w:lang w:eastAsia="ko-KR"/>
                              </w:rPr>
                              <w:alias w:val="Abstract"/>
                              <w:id w:val="106622669"/>
                              <w:placeholder>
                                <w:docPart w:val="CEA5747537CE4B5C90D1A6D478B31FB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lang w:eastAsia="ko-KR"/>
                                </w:rPr>
                                <w:t xml:space="preserve">[201601639  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컴퓨터공학부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홍승현</w:t>
                              </w:r>
                              <w:r>
                                <w:rPr>
                                  <w:lang w:eastAsia="ko-KR"/>
                                </w:rPr>
                                <w:t xml:space="preserve">]                                                                             e-mail : cx_nf@naver.com                                        </w:t>
                              </w:r>
                              <w:r w:rsidRPr="004D1FB8">
                                <w:rPr>
                                  <w:lang w:eastAsia="ko-KR"/>
                                </w:rPr>
                                <w:t>Contact : 010 – 4019 - 2514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sdt>
      <w:sdtPr>
        <w:rPr>
          <w:sz w:val="20"/>
          <w:lang w:val="ko-KR" w:eastAsia="ko-KR"/>
        </w:rPr>
        <w:id w:val="1477030846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5B6B39" w14:textId="0F79A6ED" w:rsidR="00FB3BF4" w:rsidRDefault="00FB3BF4">
          <w:pPr>
            <w:pStyle w:val="TOC"/>
          </w:pPr>
          <w:r>
            <w:rPr>
              <w:lang w:val="ko-KR" w:eastAsia="ko-KR"/>
            </w:rPr>
            <w:t>목</w:t>
          </w:r>
          <w:r w:rsidR="00AC11DF">
            <w:rPr>
              <w:rFonts w:hint="eastAsia"/>
              <w:lang w:val="ko-KR" w:eastAsia="ko-KR"/>
            </w:rPr>
            <w:t>차</w:t>
          </w:r>
        </w:p>
        <w:p w14:paraId="717E24D7" w14:textId="24D3DA86" w:rsidR="002E379A" w:rsidRDefault="00FB3BF4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22286" w:history="1">
            <w:r w:rsidR="002E379A" w:rsidRPr="000A7504">
              <w:rPr>
                <w:rStyle w:val="aff6"/>
                <w:lang w:eastAsia="ko-KR"/>
              </w:rPr>
              <w:t>클래스</w:t>
            </w:r>
            <w:r w:rsidR="002E379A" w:rsidRPr="000A7504">
              <w:rPr>
                <w:rStyle w:val="aff6"/>
                <w:lang w:eastAsia="ko-KR"/>
              </w:rPr>
              <w:t xml:space="preserve"> </w:t>
            </w:r>
            <w:r w:rsidR="002E379A" w:rsidRPr="000A7504">
              <w:rPr>
                <w:rStyle w:val="aff6"/>
                <w:lang w:eastAsia="ko-KR"/>
              </w:rPr>
              <w:t>다이어</w:t>
            </w:r>
            <w:r w:rsidR="002E379A" w:rsidRPr="000A7504">
              <w:rPr>
                <w:rStyle w:val="aff6"/>
                <w:lang w:eastAsia="ko-KR"/>
              </w:rPr>
              <w:t xml:space="preserve"> </w:t>
            </w:r>
            <w:r w:rsidR="002E379A" w:rsidRPr="000A7504">
              <w:rPr>
                <w:rStyle w:val="aff6"/>
                <w:lang w:eastAsia="ko-KR"/>
              </w:rPr>
              <w:t>그램</w:t>
            </w:r>
            <w:r w:rsidR="002E379A">
              <w:rPr>
                <w:webHidden/>
              </w:rPr>
              <w:tab/>
            </w:r>
            <w:r w:rsidR="002E379A">
              <w:rPr>
                <w:webHidden/>
              </w:rPr>
              <w:fldChar w:fldCharType="begin"/>
            </w:r>
            <w:r w:rsidR="002E379A">
              <w:rPr>
                <w:webHidden/>
              </w:rPr>
              <w:instrText xml:space="preserve"> PAGEREF _Toc24722286 \h </w:instrText>
            </w:r>
            <w:r w:rsidR="002E379A">
              <w:rPr>
                <w:webHidden/>
              </w:rPr>
            </w:r>
            <w:r w:rsidR="002E379A">
              <w:rPr>
                <w:webHidden/>
              </w:rPr>
              <w:fldChar w:fldCharType="separate"/>
            </w:r>
            <w:r w:rsidR="002E379A">
              <w:rPr>
                <w:webHidden/>
              </w:rPr>
              <w:t>1</w:t>
            </w:r>
            <w:r w:rsidR="002E379A">
              <w:rPr>
                <w:webHidden/>
              </w:rPr>
              <w:fldChar w:fldCharType="end"/>
            </w:r>
          </w:hyperlink>
        </w:p>
        <w:p w14:paraId="0F583023" w14:textId="2D87EC91" w:rsidR="002E379A" w:rsidRDefault="00D82D8D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287" w:history="1">
            <w:r w:rsidR="002E379A" w:rsidRPr="000A7504">
              <w:rPr>
                <w:rStyle w:val="aff6"/>
                <w:lang w:eastAsia="ko-KR"/>
              </w:rPr>
              <w:t>Character.h</w:t>
            </w:r>
            <w:r w:rsidR="002E379A">
              <w:rPr>
                <w:webHidden/>
              </w:rPr>
              <w:tab/>
            </w:r>
            <w:r w:rsidR="002E379A">
              <w:rPr>
                <w:webHidden/>
              </w:rPr>
              <w:fldChar w:fldCharType="begin"/>
            </w:r>
            <w:r w:rsidR="002E379A">
              <w:rPr>
                <w:webHidden/>
              </w:rPr>
              <w:instrText xml:space="preserve"> PAGEREF _Toc24722287 \h </w:instrText>
            </w:r>
            <w:r w:rsidR="002E379A">
              <w:rPr>
                <w:webHidden/>
              </w:rPr>
            </w:r>
            <w:r w:rsidR="002E379A">
              <w:rPr>
                <w:webHidden/>
              </w:rPr>
              <w:fldChar w:fldCharType="separate"/>
            </w:r>
            <w:r w:rsidR="002E379A">
              <w:rPr>
                <w:webHidden/>
              </w:rPr>
              <w:t>2</w:t>
            </w:r>
            <w:r w:rsidR="002E379A">
              <w:rPr>
                <w:webHidden/>
              </w:rPr>
              <w:fldChar w:fldCharType="end"/>
            </w:r>
          </w:hyperlink>
        </w:p>
        <w:p w14:paraId="453B7513" w14:textId="5B87E925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88" w:history="1">
            <w:r w:rsidR="002E379A" w:rsidRPr="000A7504">
              <w:rPr>
                <w:rStyle w:val="aff6"/>
                <w:noProof/>
                <w:lang w:eastAsia="ko-KR"/>
              </w:rPr>
              <w:t>protected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_Toc24722288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150722E3" w14:textId="69C5BCEA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89" w:history="1">
            <w:r w:rsidR="002E379A" w:rsidRPr="000A7504">
              <w:rPr>
                <w:rStyle w:val="aff6"/>
                <w:noProof/>
                <w:lang w:eastAsia="ko-KR"/>
              </w:rPr>
              <w:t>int hp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_Toc24722289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4DD20ECB" w14:textId="5C895168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0" w:history="1">
            <w:r w:rsidR="002E379A" w:rsidRPr="000A7504">
              <w:rPr>
                <w:rStyle w:val="aff6"/>
                <w:noProof/>
                <w:lang w:eastAsia="ko-KR"/>
              </w:rPr>
              <w:t>int mp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_Toc24722290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E8E61A8" w14:textId="1B5579B3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1" w:history="1">
            <w:r w:rsidR="002E379A" w:rsidRPr="000A7504">
              <w:rPr>
                <w:rStyle w:val="aff6"/>
                <w:noProof/>
                <w:lang w:eastAsia="ko-KR"/>
              </w:rPr>
              <w:t>int armor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_Toc24722291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74530B1" w14:textId="2017E72D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2" w:history="1">
            <w:r w:rsidR="002E379A" w:rsidRPr="000A7504">
              <w:rPr>
                <w:rStyle w:val="aff6"/>
                <w:noProof/>
                <w:lang w:eastAsia="ko-KR"/>
              </w:rPr>
              <w:t>int damage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_Toc24722292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469B4CC" w14:textId="08B2320B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3" w:history="1">
            <w:r w:rsidR="002E379A" w:rsidRPr="000A7504">
              <w:rPr>
                <w:rStyle w:val="aff6"/>
                <w:noProof/>
                <w:lang w:eastAsia="ko-KR"/>
              </w:rPr>
              <w:t>솔루션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내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_Toc24722293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664995F4" w14:textId="045587D7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4" w:history="1">
            <w:r w:rsidR="002E379A" w:rsidRPr="000A7504">
              <w:rPr>
                <w:rStyle w:val="aff6"/>
                <w:noProof/>
              </w:rPr>
              <w:t>PUBLIC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_Toc24722294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300A930C" w14:textId="4E1D67F8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5" w:history="1">
            <w:r w:rsidR="002E379A" w:rsidRPr="000A7504">
              <w:rPr>
                <w:rStyle w:val="aff6"/>
                <w:noProof/>
                <w:lang w:eastAsia="ko-KR"/>
              </w:rPr>
              <w:t>Character(const int hp, const int mp, const int armor, const int damage) : hp(hp), mp(mp), armor(armor), damage(damage)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_Toc24722295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20B8124C" w14:textId="63E40A0D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6" w:history="1">
            <w:r w:rsidR="002E379A" w:rsidRPr="000A7504">
              <w:rPr>
                <w:rStyle w:val="aff6"/>
                <w:noProof/>
                <w:lang w:eastAsia="ko-KR"/>
              </w:rPr>
              <w:t>Virtual ~Character()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_Toc24722296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50A2A668" w14:textId="44EFAFDE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7" w:history="1">
            <w:r w:rsidR="002E379A" w:rsidRPr="000A7504">
              <w:rPr>
                <w:rStyle w:val="aff6"/>
                <w:noProof/>
                <w:lang w:eastAsia="ko-KR"/>
              </w:rPr>
              <w:t>bool HP_isEmpty() const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_Toc24722297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AD6B17C" w14:textId="51351F48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8" w:history="1">
            <w:r w:rsidR="002E379A" w:rsidRPr="000A7504">
              <w:rPr>
                <w:rStyle w:val="aff6"/>
                <w:noProof/>
                <w:lang w:eastAsia="ko-KR"/>
              </w:rPr>
              <w:t>bool MP_isUsable() const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_Toc24722298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3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6963A362" w14:textId="232931D8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9" w:history="1">
            <w:r w:rsidR="002E379A" w:rsidRPr="000A7504">
              <w:rPr>
                <w:rStyle w:val="aff6"/>
                <w:noProof/>
                <w:lang w:eastAsia="ko-KR"/>
              </w:rPr>
              <w:t>virtual void Attack(Character* c) = 0;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_Toc24722299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3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2E7FCF6D" w14:textId="1396F6C1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0" w:history="1">
            <w:r w:rsidR="002E379A" w:rsidRPr="000A7504">
              <w:rPr>
                <w:rStyle w:val="aff6"/>
                <w:noProof/>
                <w:lang w:eastAsia="ko-KR"/>
              </w:rPr>
              <w:t>virtual void Skill(Character* c) = 0;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_Toc24722300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3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784566DB" w14:textId="5BC69E7A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1" w:history="1">
            <w:r w:rsidR="002E379A" w:rsidRPr="000A7504">
              <w:rPr>
                <w:rStyle w:val="aff6"/>
                <w:noProof/>
                <w:lang w:eastAsia="ko-KR"/>
              </w:rPr>
              <w:t xml:space="preserve">Get set </w:t>
            </w:r>
            <w:r w:rsidR="002E379A" w:rsidRPr="000A7504">
              <w:rPr>
                <w:rStyle w:val="aff6"/>
                <w:noProof/>
                <w:lang w:eastAsia="ko-KR"/>
              </w:rPr>
              <w:t>함수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_Toc24722301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3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1987CCBB" w14:textId="761A767C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2" w:history="1">
            <w:r w:rsidR="002E379A" w:rsidRPr="000A7504">
              <w:rPr>
                <w:rStyle w:val="aff6"/>
                <w:noProof/>
                <w:lang w:eastAsia="ko-KR"/>
              </w:rPr>
              <w:t>솔루션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내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_Toc24722302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3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9C5EE70" w14:textId="731E50D9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3" w:history="1">
            <w:r w:rsidR="002E379A" w:rsidRPr="000A7504">
              <w:rPr>
                <w:rStyle w:val="aff6"/>
                <w:noProof/>
                <w:lang w:eastAsia="ko-KR"/>
              </w:rPr>
              <w:t>정리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_Toc24722303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4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95903A0" w14:textId="08C0893C" w:rsidR="002E379A" w:rsidRDefault="00D82D8D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304" w:history="1">
            <w:r w:rsidR="002E379A" w:rsidRPr="000A7504">
              <w:rPr>
                <w:rStyle w:val="aff6"/>
                <w:lang w:eastAsia="ko-KR"/>
              </w:rPr>
              <w:t xml:space="preserve">Character </w:t>
            </w:r>
            <w:r w:rsidR="002E379A" w:rsidRPr="000A7504">
              <w:rPr>
                <w:rStyle w:val="aff6"/>
                <w:lang w:eastAsia="ko-KR"/>
              </w:rPr>
              <w:t>상속받는</w:t>
            </w:r>
            <w:r w:rsidR="002E379A" w:rsidRPr="000A7504">
              <w:rPr>
                <w:rStyle w:val="aff6"/>
                <w:lang w:eastAsia="ko-KR"/>
              </w:rPr>
              <w:t xml:space="preserve"> Thives.h, Wizards.h, Warriors.h</w:t>
            </w:r>
            <w:r w:rsidR="002E379A" w:rsidRPr="000A7504">
              <w:rPr>
                <w:rStyle w:val="aff6"/>
              </w:rPr>
              <w:t>, Enemies.h</w:t>
            </w:r>
            <w:r w:rsidR="002E379A">
              <w:rPr>
                <w:webHidden/>
              </w:rPr>
              <w:tab/>
            </w:r>
            <w:r w:rsidR="002E379A">
              <w:rPr>
                <w:webHidden/>
              </w:rPr>
              <w:fldChar w:fldCharType="begin"/>
            </w:r>
            <w:r w:rsidR="002E379A">
              <w:rPr>
                <w:webHidden/>
              </w:rPr>
              <w:instrText xml:space="preserve"> PAGEREF _Toc24722304 \h </w:instrText>
            </w:r>
            <w:r w:rsidR="002E379A">
              <w:rPr>
                <w:webHidden/>
              </w:rPr>
            </w:r>
            <w:r w:rsidR="002E379A">
              <w:rPr>
                <w:webHidden/>
              </w:rPr>
              <w:fldChar w:fldCharType="separate"/>
            </w:r>
            <w:r w:rsidR="002E379A">
              <w:rPr>
                <w:webHidden/>
              </w:rPr>
              <w:t>5</w:t>
            </w:r>
            <w:r w:rsidR="002E379A">
              <w:rPr>
                <w:webHidden/>
              </w:rPr>
              <w:fldChar w:fldCharType="end"/>
            </w:r>
          </w:hyperlink>
        </w:p>
        <w:p w14:paraId="36ECC8CC" w14:textId="67472C7D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5" w:history="1">
            <w:r w:rsidR="002E379A" w:rsidRPr="000A7504">
              <w:rPr>
                <w:rStyle w:val="aff6"/>
                <w:noProof/>
                <w:lang w:eastAsia="ko-KR"/>
              </w:rPr>
              <w:t>public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_Toc24722305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5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34E01260" w14:textId="1AD34BB2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6" w:history="1">
            <w:r w:rsidR="002E379A" w:rsidRPr="000A7504">
              <w:rPr>
                <w:rStyle w:val="aff6"/>
                <w:noProof/>
                <w:lang w:eastAsia="ko-KR"/>
              </w:rPr>
              <w:t xml:space="preserve">Thieves() : Character(120, 60, 7, 16) </w:t>
            </w:r>
            <w:r w:rsidR="002E379A" w:rsidRPr="000A7504">
              <w:rPr>
                <w:rStyle w:val="aff6"/>
                <w:noProof/>
                <w:lang w:eastAsia="ko-KR"/>
              </w:rPr>
              <w:t>또는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Warriors() : Character(150, 60, 10, 13) </w:t>
            </w:r>
            <w:r w:rsidR="002E379A" w:rsidRPr="000A7504">
              <w:rPr>
                <w:rStyle w:val="aff6"/>
                <w:noProof/>
                <w:lang w:eastAsia="ko-KR"/>
              </w:rPr>
              <w:t>또는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Wizards() : Character(120 80 7 10)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_Toc24722306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5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132DC5AB" w14:textId="38927BBF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7" w:history="1">
            <w:r w:rsidR="002E379A" w:rsidRPr="000A7504">
              <w:rPr>
                <w:rStyle w:val="aff6"/>
                <w:noProof/>
                <w:lang w:eastAsia="ko-KR"/>
              </w:rPr>
              <w:t xml:space="preserve">~Thieves() </w:t>
            </w:r>
            <w:r w:rsidR="002E379A" w:rsidRPr="000A7504">
              <w:rPr>
                <w:rStyle w:val="aff6"/>
                <w:noProof/>
                <w:lang w:eastAsia="ko-KR"/>
              </w:rPr>
              <w:t>또는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~Warriors() </w:t>
            </w:r>
            <w:r w:rsidR="002E379A" w:rsidRPr="000A7504">
              <w:rPr>
                <w:rStyle w:val="aff6"/>
                <w:noProof/>
                <w:lang w:eastAsia="ko-KR"/>
              </w:rPr>
              <w:t>또는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~Wizards()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_Toc24722307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5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5E04EDF6" w14:textId="3CB89085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8" w:history="1">
            <w:r w:rsidR="002E379A" w:rsidRPr="000A7504">
              <w:rPr>
                <w:rStyle w:val="aff6"/>
                <w:noProof/>
                <w:lang w:eastAsia="ko-KR"/>
              </w:rPr>
              <w:t xml:space="preserve">void Attack(Character* enemies) </w:t>
            </w:r>
            <w:r w:rsidR="002E379A" w:rsidRPr="000A7504">
              <w:rPr>
                <w:rStyle w:val="aff6"/>
                <w:noProof/>
                <w:lang w:eastAsia="ko-KR"/>
              </w:rPr>
              <w:t>또는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void Attack(Character* main_hero)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_Toc24722308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5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7E29E316" w14:textId="3E74D594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9" w:history="1">
            <w:r w:rsidR="002E379A" w:rsidRPr="000A7504">
              <w:rPr>
                <w:rStyle w:val="aff6"/>
                <w:noProof/>
                <w:lang w:eastAsia="ko-KR"/>
              </w:rPr>
              <w:t xml:space="preserve">void Skill(Character* enemies) </w:t>
            </w:r>
            <w:r w:rsidR="002E379A" w:rsidRPr="000A7504">
              <w:rPr>
                <w:rStyle w:val="aff6"/>
                <w:noProof/>
                <w:lang w:eastAsia="ko-KR"/>
              </w:rPr>
              <w:t>또는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void Skill(Character* trash)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_Toc24722309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5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27F9B256" w14:textId="6AFB7B30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0" w:history="1">
            <w:r w:rsidR="002E379A" w:rsidRPr="000A7504">
              <w:rPr>
                <w:rStyle w:val="aff6"/>
                <w:noProof/>
                <w:lang w:eastAsia="ko-KR"/>
              </w:rPr>
              <w:t xml:space="preserve">thieves.h 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_Toc24722310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6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313B6416" w14:textId="325CC78A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1" w:history="1">
            <w:r w:rsidR="002E379A" w:rsidRPr="000A7504">
              <w:rPr>
                <w:rStyle w:val="aff6"/>
                <w:noProof/>
                <w:lang w:eastAsia="ko-KR"/>
              </w:rPr>
              <w:t xml:space="preserve">warriors.h 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_Toc24722311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7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4E7B6779" w14:textId="1505D7F5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2" w:history="1">
            <w:r w:rsidR="002E379A" w:rsidRPr="000A7504">
              <w:rPr>
                <w:rStyle w:val="aff6"/>
                <w:noProof/>
                <w:lang w:eastAsia="ko-KR"/>
              </w:rPr>
              <w:t>wizards.h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_Toc24722312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8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6F3D71BC" w14:textId="2D209085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3" w:history="1">
            <w:r w:rsidR="002E379A" w:rsidRPr="000A7504">
              <w:rPr>
                <w:rStyle w:val="aff6"/>
                <w:noProof/>
                <w:lang w:eastAsia="ko-KR"/>
              </w:rPr>
              <w:t xml:space="preserve">Enemies.h 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_Toc24722313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9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23411EE7" w14:textId="1147DD50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4" w:history="1">
            <w:r w:rsidR="002E379A" w:rsidRPr="000A7504">
              <w:rPr>
                <w:rStyle w:val="aff6"/>
                <w:noProof/>
                <w:lang w:eastAsia="ko-KR"/>
              </w:rPr>
              <w:t>정리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_Toc24722314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9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144B4316" w14:textId="17EBCF2D" w:rsidR="002E379A" w:rsidRDefault="00D82D8D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315" w:history="1">
            <w:r w:rsidR="002E379A" w:rsidRPr="000A7504">
              <w:rPr>
                <w:rStyle w:val="aff6"/>
                <w:lang w:eastAsia="ko-KR"/>
              </w:rPr>
              <w:t>GameMain.h</w:t>
            </w:r>
            <w:r w:rsidR="002E379A">
              <w:rPr>
                <w:webHidden/>
              </w:rPr>
              <w:tab/>
            </w:r>
            <w:r w:rsidR="002E379A">
              <w:rPr>
                <w:webHidden/>
              </w:rPr>
              <w:fldChar w:fldCharType="begin"/>
            </w:r>
            <w:r w:rsidR="002E379A">
              <w:rPr>
                <w:webHidden/>
              </w:rPr>
              <w:instrText xml:space="preserve"> PAGEREF _Toc24722315 \h </w:instrText>
            </w:r>
            <w:r w:rsidR="002E379A">
              <w:rPr>
                <w:webHidden/>
              </w:rPr>
            </w:r>
            <w:r w:rsidR="002E379A">
              <w:rPr>
                <w:webHidden/>
              </w:rPr>
              <w:fldChar w:fldCharType="separate"/>
            </w:r>
            <w:r w:rsidR="002E379A">
              <w:rPr>
                <w:webHidden/>
              </w:rPr>
              <w:t>10</w:t>
            </w:r>
            <w:r w:rsidR="002E379A">
              <w:rPr>
                <w:webHidden/>
              </w:rPr>
              <w:fldChar w:fldCharType="end"/>
            </w:r>
          </w:hyperlink>
        </w:p>
        <w:p w14:paraId="26595B31" w14:textId="06079457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6" w:history="1">
            <w:r w:rsidR="002E379A" w:rsidRPr="000A7504">
              <w:rPr>
                <w:rStyle w:val="aff6"/>
                <w:noProof/>
                <w:lang w:eastAsia="ko-KR"/>
              </w:rPr>
              <w:t>private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_Toc24722316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10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4D0C231E" w14:textId="7F91860B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7" w:history="1">
            <w:r w:rsidR="002E379A" w:rsidRPr="000A7504">
              <w:rPr>
                <w:rStyle w:val="aff6"/>
                <w:noProof/>
                <w:lang w:eastAsia="ko-KR"/>
              </w:rPr>
              <w:t>int difficulty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_Toc24722317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10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65AC1834" w14:textId="3897CEA7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8" w:history="1">
            <w:r w:rsidR="002E379A" w:rsidRPr="000A7504">
              <w:rPr>
                <w:rStyle w:val="aff6"/>
                <w:noProof/>
                <w:lang w:eastAsia="ko-KR"/>
              </w:rPr>
              <w:t>Character* enemies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_Toc24722318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10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162968B9" w14:textId="482001CB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9" w:history="1">
            <w:r w:rsidR="002E379A" w:rsidRPr="000A7504">
              <w:rPr>
                <w:rStyle w:val="aff6"/>
                <w:noProof/>
                <w:lang w:eastAsia="ko-KR"/>
              </w:rPr>
              <w:t>Character* main_hero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_Toc24722319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10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4DA32EEA" w14:textId="1B6DD617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0" w:history="1">
            <w:r w:rsidR="002E379A" w:rsidRPr="000A7504">
              <w:rPr>
                <w:rStyle w:val="aff6"/>
                <w:noProof/>
                <w:lang w:eastAsia="ko-KR"/>
              </w:rPr>
              <w:t>int Set_Difficulty()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_Toc24722320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10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84B9935" w14:textId="604574C1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1" w:history="1">
            <w:r w:rsidR="002E379A" w:rsidRPr="000A7504">
              <w:rPr>
                <w:rStyle w:val="aff6"/>
                <w:noProof/>
                <w:lang w:eastAsia="ko-KR"/>
              </w:rPr>
              <w:t>int Set_Job()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_Toc24722321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10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574143B2" w14:textId="34B15245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2" w:history="1">
            <w:r w:rsidR="002E379A" w:rsidRPr="000A7504">
              <w:rPr>
                <w:rStyle w:val="aff6"/>
                <w:noProof/>
                <w:lang w:eastAsia="ko-KR"/>
              </w:rPr>
              <w:t>int Set_Menu()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_Toc24722322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10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7DCEDB67" w14:textId="78FD3D4A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3" w:history="1">
            <w:r w:rsidR="002E379A" w:rsidRPr="000A7504">
              <w:rPr>
                <w:rStyle w:val="aff6"/>
                <w:noProof/>
                <w:lang w:eastAsia="ko-KR"/>
              </w:rPr>
              <w:t>public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_Toc24722323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10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3C3F329" w14:textId="0D9C07FF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4" w:history="1">
            <w:r w:rsidR="002E379A" w:rsidRPr="000A7504">
              <w:rPr>
                <w:rStyle w:val="aff6"/>
                <w:noProof/>
                <w:lang w:eastAsia="ko-KR"/>
              </w:rPr>
              <w:t>GameMain()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_Toc24722324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10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F541F60" w14:textId="7741DF29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5" w:history="1">
            <w:r w:rsidR="002E379A" w:rsidRPr="000A7504">
              <w:rPr>
                <w:rStyle w:val="aff6"/>
                <w:noProof/>
                <w:lang w:eastAsia="ko-KR"/>
              </w:rPr>
              <w:t>~GameMain()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_Toc24722325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11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2944512F" w14:textId="075E98CB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6" w:history="1">
            <w:r w:rsidR="002E379A" w:rsidRPr="000A7504">
              <w:rPr>
                <w:rStyle w:val="aff6"/>
                <w:noProof/>
                <w:lang w:eastAsia="ko-KR"/>
              </w:rPr>
              <w:t>bool Error(const string&amp; errorcode, const int size)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_Toc24722326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11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3CEB5177" w14:textId="04BA781E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7" w:history="1">
            <w:r w:rsidR="002E379A" w:rsidRPr="000A7504">
              <w:rPr>
                <w:rStyle w:val="aff6"/>
                <w:noProof/>
                <w:lang w:eastAsia="ko-KR"/>
              </w:rPr>
              <w:t>void Menu()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_Toc24722327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11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2AA11075" w14:textId="7277DE5A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8" w:history="1">
            <w:r w:rsidR="002E379A" w:rsidRPr="000A7504">
              <w:rPr>
                <w:rStyle w:val="aff6"/>
                <w:noProof/>
                <w:lang w:eastAsia="ko-KR"/>
              </w:rPr>
              <w:t>void Start()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_Toc24722328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11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0012443" w14:textId="2469A0D7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9" w:history="1">
            <w:r w:rsidR="002E379A" w:rsidRPr="000A7504">
              <w:rPr>
                <w:rStyle w:val="aff6"/>
                <w:noProof/>
                <w:lang w:eastAsia="ko-KR"/>
              </w:rPr>
              <w:t>솔루션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내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_Toc24722329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11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46D8C3F4" w14:textId="336D3898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0" w:history="1">
            <w:r w:rsidR="002E379A" w:rsidRPr="000A7504">
              <w:rPr>
                <w:rStyle w:val="aff6"/>
                <w:noProof/>
                <w:lang w:eastAsia="ko-KR"/>
              </w:rPr>
              <w:t>정리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_Toc24722330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12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4E24887" w14:textId="2F6BA48C" w:rsidR="002E379A" w:rsidRDefault="00D82D8D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331" w:history="1">
            <w:r w:rsidR="002E379A" w:rsidRPr="000A7504">
              <w:rPr>
                <w:rStyle w:val="aff6"/>
                <w:lang w:eastAsia="ko-KR"/>
              </w:rPr>
              <w:t xml:space="preserve">GameMain.cpp </w:t>
            </w:r>
            <w:r w:rsidR="002E379A" w:rsidRPr="000A7504">
              <w:rPr>
                <w:rStyle w:val="aff6"/>
                <w:lang w:eastAsia="ko-KR"/>
              </w:rPr>
              <w:t>알고리즘</w:t>
            </w:r>
            <w:r w:rsidR="002E379A" w:rsidRPr="000A7504">
              <w:rPr>
                <w:rStyle w:val="aff6"/>
                <w:lang w:eastAsia="ko-KR"/>
              </w:rPr>
              <w:t xml:space="preserve">, </w:t>
            </w:r>
            <w:r w:rsidR="002E379A" w:rsidRPr="000A7504">
              <w:rPr>
                <w:rStyle w:val="aff6"/>
                <w:lang w:eastAsia="ko-KR"/>
              </w:rPr>
              <w:t>코드</w:t>
            </w:r>
            <w:r w:rsidR="002E379A" w:rsidRPr="000A7504">
              <w:rPr>
                <w:rStyle w:val="aff6"/>
                <w:lang w:eastAsia="ko-KR"/>
              </w:rPr>
              <w:t xml:space="preserve"> </w:t>
            </w:r>
            <w:r w:rsidR="002E379A" w:rsidRPr="000A7504">
              <w:rPr>
                <w:rStyle w:val="aff6"/>
                <w:lang w:eastAsia="ko-KR"/>
              </w:rPr>
              <w:t>설명</w:t>
            </w:r>
            <w:r w:rsidR="002E379A">
              <w:rPr>
                <w:webHidden/>
              </w:rPr>
              <w:tab/>
            </w:r>
            <w:r w:rsidR="002E379A">
              <w:rPr>
                <w:webHidden/>
              </w:rPr>
              <w:fldChar w:fldCharType="begin"/>
            </w:r>
            <w:r w:rsidR="002E379A">
              <w:rPr>
                <w:webHidden/>
              </w:rPr>
              <w:instrText xml:space="preserve"> PAGEREF _Toc24722331 \h </w:instrText>
            </w:r>
            <w:r w:rsidR="002E379A">
              <w:rPr>
                <w:webHidden/>
              </w:rPr>
            </w:r>
            <w:r w:rsidR="002E379A">
              <w:rPr>
                <w:webHidden/>
              </w:rPr>
              <w:fldChar w:fldCharType="separate"/>
            </w:r>
            <w:r w:rsidR="002E379A">
              <w:rPr>
                <w:webHidden/>
              </w:rPr>
              <w:t>13</w:t>
            </w:r>
            <w:r w:rsidR="002E379A">
              <w:rPr>
                <w:webHidden/>
              </w:rPr>
              <w:fldChar w:fldCharType="end"/>
            </w:r>
          </w:hyperlink>
        </w:p>
        <w:p w14:paraId="78051F0F" w14:textId="4AD63B83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2" w:history="1">
            <w:r w:rsidR="002E379A" w:rsidRPr="000A7504">
              <w:rPr>
                <w:rStyle w:val="aff6"/>
                <w:noProof/>
                <w:lang w:eastAsia="ko-KR"/>
              </w:rPr>
              <w:t xml:space="preserve">gamemain_cpp 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_Toc24722332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13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77856F3E" w14:textId="45F68BCD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3" w:history="1">
            <w:r w:rsidR="002E379A" w:rsidRPr="000A7504">
              <w:rPr>
                <w:rStyle w:val="aff6"/>
                <w:noProof/>
                <w:lang w:eastAsia="ko-KR"/>
              </w:rPr>
              <w:t>정리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_Toc24722333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14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550993D6" w14:textId="0E246770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4" w:history="1">
            <w:r w:rsidR="002E379A" w:rsidRPr="000A7504">
              <w:rPr>
                <w:rStyle w:val="aff6"/>
                <w:noProof/>
                <w:lang w:eastAsia="ko-KR"/>
              </w:rPr>
              <w:t>프로그램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간략도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_Toc24722334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15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6B794B63" w14:textId="6383818A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5" w:history="1">
            <w:r w:rsidR="002E379A" w:rsidRPr="000A7504">
              <w:rPr>
                <w:rStyle w:val="aff6"/>
                <w:noProof/>
                <w:lang w:eastAsia="ko-KR"/>
              </w:rPr>
              <w:t xml:space="preserve">GameMain 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간략화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_Toc24722335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15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274DFC38" w14:textId="2810A575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6" w:history="1">
            <w:r w:rsidR="002E379A" w:rsidRPr="000A7504">
              <w:rPr>
                <w:rStyle w:val="aff6"/>
                <w:noProof/>
                <w:lang w:eastAsia="ko-KR"/>
              </w:rPr>
              <w:t>게임시작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(Start() </w:t>
            </w:r>
            <w:r w:rsidR="002E379A" w:rsidRPr="000A7504">
              <w:rPr>
                <w:rStyle w:val="aff6"/>
                <w:noProof/>
                <w:lang w:eastAsia="ko-KR"/>
              </w:rPr>
              <w:t>메소드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) 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설명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및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간략화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_Toc24722336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16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75D1AF81" w14:textId="1474A0A5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7" w:history="1">
            <w:r w:rsidR="002E379A" w:rsidRPr="000A7504">
              <w:rPr>
                <w:rStyle w:val="aff6"/>
                <w:noProof/>
                <w:lang w:eastAsia="ko-KR"/>
              </w:rPr>
              <w:t>입력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(Set_Difficulty, Set_Job, Set_Menu) 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설명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및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간략화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_Toc24722337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16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0846ECCA" w14:textId="3BB7671B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8" w:history="1">
            <w:r w:rsidR="002E379A" w:rsidRPr="000A7504">
              <w:rPr>
                <w:rStyle w:val="aff6"/>
                <w:noProof/>
                <w:lang w:eastAsia="ko-KR"/>
              </w:rPr>
              <w:t>올바른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입력인지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판별하는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오류판별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(Error </w:t>
            </w:r>
            <w:r w:rsidR="002E379A" w:rsidRPr="000A7504">
              <w:rPr>
                <w:rStyle w:val="aff6"/>
                <w:noProof/>
                <w:lang w:eastAsia="ko-KR"/>
              </w:rPr>
              <w:t>메소드</w:t>
            </w:r>
            <w:r w:rsidR="002E379A" w:rsidRPr="000A7504">
              <w:rPr>
                <w:rStyle w:val="aff6"/>
                <w:noProof/>
                <w:lang w:eastAsia="ko-KR"/>
              </w:rPr>
              <w:t>)</w:t>
            </w:r>
            <w:r w:rsidR="002E379A" w:rsidRPr="000A7504">
              <w:rPr>
                <w:rStyle w:val="aff6"/>
                <w:noProof/>
                <w:lang w:eastAsia="ko-KR"/>
              </w:rPr>
              <w:t>코드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설명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및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간략화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_Toc24722338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17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23F6BDDA" w14:textId="623C69DE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9" w:history="1">
            <w:r w:rsidR="002E379A" w:rsidRPr="000A7504">
              <w:rPr>
                <w:rStyle w:val="aff6"/>
                <w:noProof/>
                <w:lang w:eastAsia="ko-KR"/>
              </w:rPr>
              <w:t>출력결과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_Toc24722339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18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4BDE1E13" w14:textId="7CAE8E6D" w:rsidR="002E379A" w:rsidRDefault="00D82D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40" w:history="1">
            <w:r w:rsidR="002E379A" w:rsidRPr="000A7504">
              <w:rPr>
                <w:rStyle w:val="aff6"/>
                <w:noProof/>
                <w:lang w:eastAsia="ko-KR"/>
              </w:rPr>
              <w:t>이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과제를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함으로써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느꼈던</w:t>
            </w:r>
            <w:r w:rsidR="002E379A" w:rsidRPr="000A7504">
              <w:rPr>
                <w:rStyle w:val="aff6"/>
                <w:noProof/>
                <w:lang w:eastAsia="ko-KR"/>
              </w:rPr>
              <w:t xml:space="preserve"> </w:t>
            </w:r>
            <w:r w:rsidR="002E379A" w:rsidRPr="000A7504">
              <w:rPr>
                <w:rStyle w:val="aff6"/>
                <w:noProof/>
                <w:lang w:eastAsia="ko-KR"/>
              </w:rPr>
              <w:t>점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_Toc24722340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20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23349C7D" w14:textId="6857CC01" w:rsidR="002E379A" w:rsidRDefault="00D82D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41" w:history="1">
            <w:r w:rsidR="002E379A" w:rsidRPr="000A7504">
              <w:rPr>
                <w:rStyle w:val="aff6"/>
                <w:noProof/>
                <w:lang w:eastAsia="ko-KR"/>
              </w:rPr>
              <w:t>성장했다</w:t>
            </w:r>
            <w:r w:rsidR="002E379A" w:rsidRPr="000A7504">
              <w:rPr>
                <w:rStyle w:val="aff6"/>
                <w:noProof/>
                <w:lang w:eastAsia="ko-KR"/>
              </w:rPr>
              <w:t>?</w:t>
            </w:r>
            <w:r w:rsidR="002E379A">
              <w:rPr>
                <w:noProof/>
                <w:webHidden/>
              </w:rPr>
              <w:tab/>
            </w:r>
            <w:r w:rsidR="002E379A">
              <w:rPr>
                <w:noProof/>
                <w:webHidden/>
              </w:rPr>
              <w:fldChar w:fldCharType="begin"/>
            </w:r>
            <w:r w:rsidR="002E379A">
              <w:rPr>
                <w:noProof/>
                <w:webHidden/>
              </w:rPr>
              <w:instrText xml:space="preserve"> PAGEREF _Toc24722341 \h </w:instrText>
            </w:r>
            <w:r w:rsidR="002E379A">
              <w:rPr>
                <w:noProof/>
                <w:webHidden/>
              </w:rPr>
            </w:r>
            <w:r w:rsidR="002E379A">
              <w:rPr>
                <w:noProof/>
                <w:webHidden/>
              </w:rPr>
              <w:fldChar w:fldCharType="separate"/>
            </w:r>
            <w:r w:rsidR="002E379A">
              <w:rPr>
                <w:noProof/>
                <w:webHidden/>
              </w:rPr>
              <w:t>20</w:t>
            </w:r>
            <w:r w:rsidR="002E379A">
              <w:rPr>
                <w:noProof/>
                <w:webHidden/>
              </w:rPr>
              <w:fldChar w:fldCharType="end"/>
            </w:r>
          </w:hyperlink>
        </w:p>
        <w:p w14:paraId="76C2194D" w14:textId="34643C3B" w:rsidR="00135301" w:rsidRPr="0038285D" w:rsidRDefault="00FB3BF4">
          <w:pPr>
            <w:sectPr w:rsidR="00135301" w:rsidRPr="0038285D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F518C12" w14:textId="5914055A" w:rsidR="00135301" w:rsidRDefault="00BC1C72">
      <w:pPr>
        <w:pStyle w:val="1"/>
      </w:pPr>
      <w:bookmarkStart w:id="0" w:name="_Toc24722287"/>
      <w:r>
        <w:rPr>
          <w:rFonts w:hint="eastAsia"/>
          <w:lang w:eastAsia="ko-KR"/>
        </w:rPr>
        <w:lastRenderedPageBreak/>
        <w:t>N</w:t>
      </w:r>
      <w:r>
        <w:rPr>
          <w:lang w:eastAsia="ko-KR"/>
        </w:rPr>
        <w:t>ation</w:t>
      </w:r>
      <w:r w:rsidR="00925D7F">
        <w:rPr>
          <w:lang w:eastAsia="ko-KR"/>
        </w:rPr>
        <w:t>.h</w:t>
      </w:r>
      <w:bookmarkEnd w:id="0"/>
      <w:r w:rsidR="00290E43">
        <w:rPr>
          <w:lang w:eastAsia="ko-KR"/>
        </w:rPr>
        <w:t xml:space="preserve"> </w:t>
      </w:r>
      <w:r w:rsidR="00352682">
        <w:tab/>
      </w:r>
    </w:p>
    <w:p w14:paraId="1BA47E06" w14:textId="44378F86" w:rsidR="00CF1E18" w:rsidRPr="00CF1E18" w:rsidRDefault="00CF1E18" w:rsidP="00BC1C72">
      <w:pPr>
        <w:pStyle w:val="21"/>
        <w:rPr>
          <w:lang w:eastAsia="ko-KR"/>
        </w:rPr>
      </w:pPr>
      <w:bookmarkStart w:id="1" w:name="_Toc24722302"/>
      <w:r>
        <w:rPr>
          <w:rFonts w:hint="eastAsia"/>
          <w:lang w:eastAsia="ko-KR"/>
        </w:rPr>
        <w:t>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bookmarkEnd w:id="1"/>
    </w:p>
    <w:p w14:paraId="1BB638EB" w14:textId="056DCD94" w:rsidR="00A866E5" w:rsidRPr="00A866E5" w:rsidRDefault="00BC1C72" w:rsidP="00BC1C72">
      <w:pPr>
        <w:jc w:val="center"/>
        <w:rPr>
          <w:rFonts w:eastAsia="MS Mincho"/>
        </w:rPr>
      </w:pPr>
      <w:r>
        <w:rPr>
          <w:rFonts w:eastAsia="MS Mincho"/>
          <w:noProof/>
        </w:rPr>
        <w:drawing>
          <wp:inline distT="0" distB="0" distL="0" distR="0" wp14:anchorId="6CB72FB7" wp14:editId="5CAC1D54">
            <wp:extent cx="3362325" cy="3728074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28" cy="37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99CD" w14:textId="196D1F76" w:rsidR="00135301" w:rsidRDefault="008B36AA" w:rsidP="00BC1C72">
      <w:pPr>
        <w:pStyle w:val="31"/>
      </w:pPr>
      <w:bookmarkStart w:id="2" w:name="_Toc24722303"/>
      <w:r>
        <w:rPr>
          <w:rFonts w:hint="eastAsia"/>
          <w:lang w:eastAsia="ko-KR"/>
        </w:rPr>
        <w:lastRenderedPageBreak/>
        <w:t>정리</w:t>
      </w:r>
      <w:bookmarkEnd w:id="2"/>
    </w:p>
    <w:p w14:paraId="4BC60FA3" w14:textId="09917DC0" w:rsidR="00461C0C" w:rsidRDefault="00BC1C72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nation</w:t>
      </w:r>
      <w:r>
        <w:rPr>
          <w:rFonts w:ascii="맑은 고딕" w:eastAsia="맑은 고딕" w:hAnsi="맑은 고딕" w:cs="맑은 고딕" w:hint="eastAsia"/>
          <w:lang w:eastAsia="ko-KR"/>
        </w:rPr>
        <w:t xml:space="preserve">과 </w:t>
      </w:r>
      <w:r>
        <w:rPr>
          <w:rFonts w:ascii="맑은 고딕" w:eastAsia="맑은 고딕" w:hAnsi="맑은 고딕" w:cs="맑은 고딕"/>
          <w:lang w:eastAsia="ko-KR"/>
        </w:rPr>
        <w:t>capital</w:t>
      </w:r>
      <w:r>
        <w:rPr>
          <w:rFonts w:ascii="맑은 고딕" w:eastAsia="맑은 고딕" w:hAnsi="맑은 고딕" w:cs="맑은 고딕" w:hint="eastAsia"/>
          <w:lang w:eastAsia="ko-KR"/>
        </w:rPr>
        <w:t>을 멤버로 가지는 클래스이며,</w:t>
      </w:r>
      <w:r>
        <w:rPr>
          <w:rFonts w:ascii="맑은 고딕" w:eastAsia="맑은 고딕" w:hAnsi="맑은 고딕" w:cs="맑은 고딕"/>
          <w:lang w:eastAsia="ko-KR"/>
        </w:rPr>
        <w:t xml:space="preserve"> get, set </w:t>
      </w:r>
      <w:r>
        <w:rPr>
          <w:rFonts w:ascii="맑은 고딕" w:eastAsia="맑은 고딕" w:hAnsi="맑은 고딕" w:cs="맑은 고딕" w:hint="eastAsia"/>
          <w:lang w:eastAsia="ko-KR"/>
        </w:rPr>
        <w:t>함수와 함께 연산자 중복정의</w:t>
      </w:r>
      <w:r>
        <w:rPr>
          <w:rFonts w:ascii="맑은 고딕" w:eastAsia="맑은 고딕" w:hAnsi="맑은 고딕" w:cs="맑은 고딕"/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개를 추가하였다.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 다음 사진과 같다.</w:t>
      </w:r>
      <w:r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6FF4B13A" wp14:editId="1B8B51D6">
            <wp:extent cx="4951919" cy="3733800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045" cy="373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476D" w14:textId="76AD4F25" w:rsidR="00BC1C72" w:rsidRPr="00BC1C72" w:rsidRDefault="00BC1C72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연산자 중복정의는 해당 멤버 변수를 입력 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출력,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그리고 동등한지의 여부를 참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거짓으로 반환하게끔 만들었으며 이는 M</w:t>
      </w:r>
      <w:r>
        <w:rPr>
          <w:rFonts w:ascii="맑은 고딕" w:eastAsia="맑은 고딕" w:hAnsi="맑은 고딕" w:cs="맑은 고딕"/>
          <w:lang w:eastAsia="ko-KR"/>
        </w:rPr>
        <w:t xml:space="preserve">anager </w:t>
      </w:r>
      <w:r>
        <w:rPr>
          <w:rFonts w:ascii="맑은 고딕" w:eastAsia="맑은 고딕" w:hAnsi="맑은 고딕" w:cs="맑은 고딕" w:hint="eastAsia"/>
          <w:lang w:eastAsia="ko-KR"/>
        </w:rPr>
        <w:t>클래스에서 사용하게 될 것임을 미리 알린다.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또한 i</w:t>
      </w:r>
      <w:r>
        <w:rPr>
          <w:rFonts w:ascii="맑은 고딕" w:eastAsia="맑은 고딕" w:hAnsi="맑은 고딕" w:cs="맑은 고딕"/>
          <w:lang w:eastAsia="ko-KR"/>
        </w:rPr>
        <w:t xml:space="preserve">stream </w:t>
      </w:r>
      <w:r>
        <w:rPr>
          <w:rFonts w:ascii="맑은 고딕" w:eastAsia="맑은 고딕" w:hAnsi="맑은 고딕" w:cs="맑은 고딕" w:hint="eastAsia"/>
          <w:lang w:eastAsia="ko-KR"/>
        </w:rPr>
        <w:t xml:space="preserve">연산자 내부에 조건문으로 </w:t>
      </w:r>
      <w:r>
        <w:rPr>
          <w:rFonts w:ascii="맑은 고딕" w:eastAsia="맑은 고딕" w:hAnsi="맑은 고딕" w:cs="맑은 고딕"/>
          <w:lang w:eastAsia="ko-KR"/>
        </w:rPr>
        <w:t>no</w:t>
      </w:r>
      <w:r>
        <w:rPr>
          <w:rFonts w:ascii="맑은 고딕" w:eastAsia="맑은 고딕" w:hAnsi="맑은 고딕" w:cs="맑은 고딕" w:hint="eastAsia"/>
          <w:lang w:eastAsia="ko-KR"/>
        </w:rPr>
        <w:t>를 입력받았을 경우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수도의 입력을 받지 않고 바로 반환하는 모습을 볼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 역시 </w:t>
      </w:r>
      <w:r>
        <w:rPr>
          <w:rFonts w:ascii="맑은 고딕" w:eastAsia="맑은 고딕" w:hAnsi="맑은 고딕" w:cs="맑은 고딕"/>
          <w:lang w:eastAsia="ko-KR"/>
        </w:rPr>
        <w:t>Manager</w:t>
      </w:r>
      <w:r>
        <w:rPr>
          <w:rFonts w:ascii="맑은 고딕" w:eastAsia="맑은 고딕" w:hAnsi="맑은 고딕" w:cs="맑은 고딕" w:hint="eastAsia"/>
          <w:lang w:eastAsia="ko-KR"/>
        </w:rPr>
        <w:t xml:space="preserve">에서 사용하게 될 예정이다. </w:t>
      </w:r>
    </w:p>
    <w:p w14:paraId="35944E57" w14:textId="13C95B9B" w:rsidR="00792928" w:rsidRDefault="00BC1C72" w:rsidP="00792928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anager.h</w:t>
      </w:r>
    </w:p>
    <w:p w14:paraId="77CDECC4" w14:textId="3C159D36" w:rsidR="00C91392" w:rsidRDefault="00C91392" w:rsidP="00C91392">
      <w:pPr>
        <w:pStyle w:val="21"/>
        <w:rPr>
          <w:lang w:eastAsia="ko-KR"/>
        </w:rPr>
      </w:pPr>
      <w:bookmarkStart w:id="3" w:name="_Toc24722305"/>
      <w:r>
        <w:rPr>
          <w:rFonts w:hint="eastAsia"/>
          <w:lang w:eastAsia="ko-KR"/>
        </w:rPr>
        <w:t>p</w:t>
      </w:r>
      <w:bookmarkEnd w:id="3"/>
      <w:r w:rsidR="00BC1C72">
        <w:rPr>
          <w:lang w:eastAsia="ko-KR"/>
        </w:rPr>
        <w:t>rivate</w:t>
      </w:r>
    </w:p>
    <w:p w14:paraId="5C0BCFEE" w14:textId="79CD5800" w:rsidR="00C91392" w:rsidRDefault="00BC1C72" w:rsidP="00C91392">
      <w:pPr>
        <w:pStyle w:val="31"/>
        <w:rPr>
          <w:lang w:eastAsia="ko-KR"/>
        </w:rPr>
      </w:pPr>
      <w:r>
        <w:rPr>
          <w:lang w:eastAsia="ko-KR"/>
        </w:rPr>
        <w:t>vector&lt;Nation&gt; v</w:t>
      </w:r>
    </w:p>
    <w:p w14:paraId="52DED96C" w14:textId="2311AF35" w:rsidR="00C91392" w:rsidRDefault="00BC1C72" w:rsidP="00C91392">
      <w:pPr>
        <w:rPr>
          <w:rFonts w:hint="eastAsia"/>
          <w:lang w:eastAsia="ko-KR"/>
        </w:rPr>
      </w:pPr>
      <w:r>
        <w:rPr>
          <w:lang w:eastAsia="ko-KR"/>
        </w:rPr>
        <w:t xml:space="preserve">Nation </w:t>
      </w:r>
      <w:r>
        <w:rPr>
          <w:rFonts w:hint="eastAsia"/>
          <w:lang w:eastAsia="ko-KR"/>
        </w:rPr>
        <w:t>클래스형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Nation </w:t>
      </w:r>
      <w:r>
        <w:rPr>
          <w:rFonts w:hint="eastAsia"/>
          <w:lang w:eastAsia="ko-KR"/>
        </w:rPr>
        <w:t>객체들을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C3C484D" w14:textId="3C7F887C" w:rsidR="008F6B45" w:rsidRDefault="00BC1C72" w:rsidP="008F6B45">
      <w:pPr>
        <w:pStyle w:val="31"/>
        <w:rPr>
          <w:lang w:eastAsia="ko-KR"/>
        </w:rPr>
      </w:pPr>
      <w:bookmarkStart w:id="4" w:name="_Toc24722307"/>
      <w:r>
        <w:rPr>
          <w:rFonts w:hint="eastAsia"/>
          <w:lang w:eastAsia="ko-KR"/>
        </w:rPr>
        <w:t>v</w:t>
      </w:r>
      <w:r>
        <w:rPr>
          <w:lang w:eastAsia="ko-KR"/>
        </w:rPr>
        <w:t>oid Upload()</w:t>
      </w:r>
      <w:r w:rsidR="008F6B45">
        <w:rPr>
          <w:lang w:eastAsia="ko-KR"/>
        </w:rPr>
        <w:t xml:space="preserve"> </w:t>
      </w:r>
      <w:bookmarkEnd w:id="4"/>
    </w:p>
    <w:p w14:paraId="768ED697" w14:textId="4F5F016F" w:rsidR="008F6B45" w:rsidRDefault="00BC1C72" w:rsidP="008F6B45">
      <w:pPr>
        <w:rPr>
          <w:lang w:eastAsia="ko-KR"/>
        </w:rPr>
      </w:pP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Nation.txt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D82D8D">
        <w:rPr>
          <w:rFonts w:hint="eastAsia"/>
          <w:lang w:eastAsia="ko-KR"/>
        </w:rPr>
        <w:t>값을</w:t>
      </w:r>
      <w:r w:rsidR="00D82D8D">
        <w:rPr>
          <w:rFonts w:hint="eastAsia"/>
          <w:lang w:eastAsia="ko-KR"/>
        </w:rPr>
        <w:t xml:space="preserve"> </w:t>
      </w:r>
      <w:r w:rsidR="00D82D8D">
        <w:rPr>
          <w:rFonts w:hint="eastAsia"/>
          <w:lang w:eastAsia="ko-KR"/>
        </w:rPr>
        <w:t>벡터에다</w:t>
      </w:r>
      <w:r w:rsidR="00D82D8D">
        <w:rPr>
          <w:rFonts w:hint="eastAsia"/>
          <w:lang w:eastAsia="ko-KR"/>
        </w:rPr>
        <w:t xml:space="preserve"> </w:t>
      </w:r>
      <w:r w:rsidR="00D82D8D">
        <w:rPr>
          <w:rFonts w:hint="eastAsia"/>
          <w:lang w:eastAsia="ko-KR"/>
        </w:rPr>
        <w:t>저장하게</w:t>
      </w:r>
      <w:r w:rsidR="00D82D8D">
        <w:rPr>
          <w:rFonts w:hint="eastAsia"/>
          <w:lang w:eastAsia="ko-KR"/>
        </w:rPr>
        <w:t xml:space="preserve"> </w:t>
      </w:r>
      <w:r w:rsidR="00D82D8D">
        <w:rPr>
          <w:rFonts w:hint="eastAsia"/>
          <w:lang w:eastAsia="ko-KR"/>
        </w:rPr>
        <w:t>해주는</w:t>
      </w:r>
      <w:r w:rsidR="00D82D8D">
        <w:rPr>
          <w:rFonts w:hint="eastAsia"/>
          <w:lang w:eastAsia="ko-KR"/>
        </w:rPr>
        <w:t xml:space="preserve"> </w:t>
      </w:r>
      <w:r w:rsidR="00D82D8D">
        <w:rPr>
          <w:rFonts w:hint="eastAsia"/>
          <w:lang w:eastAsia="ko-KR"/>
        </w:rPr>
        <w:t>함수이다</w:t>
      </w:r>
      <w:r w:rsidR="00D82D8D">
        <w:rPr>
          <w:rFonts w:hint="eastAsia"/>
          <w:lang w:eastAsia="ko-KR"/>
        </w:rPr>
        <w:t>.</w:t>
      </w:r>
    </w:p>
    <w:p w14:paraId="31971824" w14:textId="775BF498" w:rsidR="00B03DC0" w:rsidRDefault="00D82D8D" w:rsidP="00B03DC0">
      <w:pPr>
        <w:pStyle w:val="31"/>
        <w:rPr>
          <w:lang w:eastAsia="ko-KR"/>
        </w:rPr>
      </w:pPr>
      <w:bookmarkStart w:id="5" w:name="_Toc24722308"/>
      <w:r>
        <w:rPr>
          <w:lang w:eastAsia="ko-KR"/>
        </w:rPr>
        <w:t>void Rename_Capital()</w:t>
      </w:r>
      <w:r w:rsidR="00B03DC0">
        <w:rPr>
          <w:lang w:eastAsia="ko-KR"/>
        </w:rPr>
        <w:t xml:space="preserve"> </w:t>
      </w:r>
      <w:bookmarkEnd w:id="5"/>
    </w:p>
    <w:p w14:paraId="6AA759E1" w14:textId="76123C16" w:rsidR="00D82D8D" w:rsidRDefault="00D82D8D" w:rsidP="00D82D8D">
      <w:pPr>
        <w:rPr>
          <w:lang w:eastAsia="ko-KR"/>
        </w:rPr>
      </w:pPr>
      <w:r>
        <w:rPr>
          <w:rFonts w:hint="eastAsia"/>
          <w:lang w:eastAsia="ko-KR"/>
        </w:rPr>
        <w:t>수도의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bookmarkStart w:id="6" w:name="_Toc24722310"/>
    </w:p>
    <w:p w14:paraId="349816FF" w14:textId="301A3C85" w:rsidR="00D82D8D" w:rsidRDefault="00D82D8D" w:rsidP="00D82D8D">
      <w:pPr>
        <w:pStyle w:val="31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oid Delete_Nation()</w:t>
      </w:r>
    </w:p>
    <w:p w14:paraId="7990743C" w14:textId="09622264" w:rsidR="00D82D8D" w:rsidRPr="00D82D8D" w:rsidRDefault="00D82D8D" w:rsidP="00D82D8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국가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14:paraId="1DB06334" w14:textId="14CE017D" w:rsidR="00D82D8D" w:rsidRDefault="00D82D8D" w:rsidP="00D82D8D">
      <w:pPr>
        <w:pStyle w:val="31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oid BackUp()</w:t>
      </w:r>
    </w:p>
    <w:p w14:paraId="3E1BE3DD" w14:textId="4724AF94" w:rsidR="00D82D8D" w:rsidRPr="00D82D8D" w:rsidRDefault="00D82D8D" w:rsidP="00D82D8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xt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업로드한다</w:t>
      </w:r>
      <w:r>
        <w:rPr>
          <w:rFonts w:hint="eastAsia"/>
          <w:lang w:eastAsia="ko-KR"/>
        </w:rPr>
        <w:t>.</w:t>
      </w:r>
    </w:p>
    <w:p w14:paraId="4D7AD8C2" w14:textId="6570A2FF" w:rsidR="00D82D8D" w:rsidRDefault="00D82D8D" w:rsidP="00D82D8D">
      <w:pPr>
        <w:pStyle w:val="31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oid Individual_Search()</w:t>
      </w:r>
    </w:p>
    <w:p w14:paraId="2D29EF7F" w14:textId="465E45AD" w:rsidR="00D82D8D" w:rsidRPr="00D82D8D" w:rsidRDefault="00D82D8D" w:rsidP="00D82D8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14:paraId="5B2AE5EE" w14:textId="29A3C8A1" w:rsidR="00D82D8D" w:rsidRDefault="00D82D8D" w:rsidP="00D82D8D">
      <w:pPr>
        <w:pStyle w:val="31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oid All_Print()</w:t>
      </w:r>
    </w:p>
    <w:p w14:paraId="0B54869B" w14:textId="11A025F4" w:rsidR="00D82D8D" w:rsidRPr="00D82D8D" w:rsidRDefault="00D82D8D" w:rsidP="00D82D8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입력과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14:paraId="434E59E9" w14:textId="47DCCBBF" w:rsidR="00D82D8D" w:rsidRDefault="00D82D8D" w:rsidP="00D82D8D">
      <w:pPr>
        <w:pStyle w:val="31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oid Quiz()</w:t>
      </w:r>
    </w:p>
    <w:p w14:paraId="7C812A83" w14:textId="66B6D732" w:rsidR="00D82D8D" w:rsidRPr="00D82D8D" w:rsidRDefault="00D82D8D" w:rsidP="00D82D8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14:paraId="25D9FA2E" w14:textId="0F6A89DC" w:rsidR="00D82D8D" w:rsidRDefault="00D82D8D" w:rsidP="00D82D8D">
      <w:pPr>
        <w:pStyle w:val="31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ector&lt;Nation&gt;::iterator Find_Overlap(const Nation&amp; nation)</w:t>
      </w:r>
    </w:p>
    <w:p w14:paraId="05377798" w14:textId="5EA3715F" w:rsidR="00D82D8D" w:rsidRPr="00D82D8D" w:rsidRDefault="00D82D8D" w:rsidP="00D82D8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ation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중복되는지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같은지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반환함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중복되지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v.end()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  <w:r>
        <w:rPr>
          <w:rFonts w:hint="eastAsia"/>
          <w:lang w:eastAsia="ko-KR"/>
        </w:rPr>
        <w:t>.</w:t>
      </w:r>
    </w:p>
    <w:p w14:paraId="2645097D" w14:textId="5182457E" w:rsidR="00D82D8D" w:rsidRDefault="00D82D8D" w:rsidP="00D82D8D">
      <w:pPr>
        <w:pStyle w:val="31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ector&lt;Nation&gt;::iterator Find_Overlap(const string&amp; nation_name)</w:t>
      </w:r>
    </w:p>
    <w:p w14:paraId="0DB0C739" w14:textId="58AD8F9A" w:rsidR="00D82D8D" w:rsidRPr="00D82D8D" w:rsidRDefault="00D82D8D" w:rsidP="00D82D8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Nation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중복검색하는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0F6ADE" w14:textId="426F6121" w:rsidR="00D82D8D" w:rsidRDefault="00D82D8D" w:rsidP="00D82D8D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ublic</w:t>
      </w:r>
    </w:p>
    <w:p w14:paraId="09000485" w14:textId="1E592433" w:rsidR="00D82D8D" w:rsidRDefault="00D82D8D" w:rsidP="00D82D8D">
      <w:pPr>
        <w:pStyle w:val="31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oid Menu()</w:t>
      </w:r>
    </w:p>
    <w:p w14:paraId="36231F0C" w14:textId="279D7C9F" w:rsidR="003F3CD6" w:rsidRDefault="003F3CD6" w:rsidP="003F3CD6">
      <w:pPr>
        <w:rPr>
          <w:lang w:eastAsia="ko-KR"/>
        </w:rPr>
      </w:pP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14:paraId="27053222" w14:textId="77777777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5FC2B999" w14:textId="263D3CCE" w:rsidR="003F3CD6" w:rsidRDefault="00055D09" w:rsidP="003F3CD6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DFF9DF3" wp14:editId="325B6492">
            <wp:extent cx="4283729" cy="324802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088" cy="324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772E0117" wp14:editId="3AECB735">
            <wp:extent cx="3581400" cy="368210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697" cy="36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0346" w14:textId="40F380ED" w:rsidR="00055D09" w:rsidRPr="00055D09" w:rsidRDefault="003F3CD6" w:rsidP="00055D09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anager.cpp</w:t>
      </w:r>
    </w:p>
    <w:p w14:paraId="25660013" w14:textId="20F5CDB5" w:rsidR="003F3CD6" w:rsidRDefault="003F3CD6" w:rsidP="003F3CD6">
      <w:pPr>
        <w:pStyle w:val="21"/>
        <w:rPr>
          <w:lang w:eastAsia="ko-KR"/>
        </w:rPr>
      </w:pPr>
      <w:r>
        <w:rPr>
          <w:rFonts w:hint="eastAsia"/>
          <w:lang w:eastAsia="ko-KR"/>
        </w:rPr>
        <w:t>에러판별문</w:t>
      </w:r>
    </w:p>
    <w:p w14:paraId="10E16E40" w14:textId="323E5041" w:rsidR="003F3CD6" w:rsidRDefault="003F3CD6" w:rsidP="003F3CD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C0D3963" wp14:editId="5DE8AFAD">
            <wp:extent cx="5791200" cy="18573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E288" w14:textId="41CA54EF" w:rsidR="00055D09" w:rsidRDefault="00055D09" w:rsidP="00055D09">
      <w:pPr>
        <w:pStyle w:val="31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1B99ADAD" w14:textId="25A68C6C" w:rsidR="003F3CD6" w:rsidRDefault="003F3CD6" w:rsidP="003F3CD6">
      <w:pPr>
        <w:rPr>
          <w:lang w:eastAsia="ko-KR"/>
        </w:rPr>
      </w:pPr>
      <w:r>
        <w:rPr>
          <w:rFonts w:hint="eastAsia"/>
          <w:lang w:eastAsia="ko-KR"/>
        </w:rPr>
        <w:t>저번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55D09">
        <w:rPr>
          <w:rFonts w:hint="eastAsia"/>
          <w:lang w:eastAsia="ko-KR"/>
        </w:rPr>
        <w:t>파라미터로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입력받은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문자열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값과</w:t>
      </w:r>
      <w:r w:rsidR="00055D09">
        <w:rPr>
          <w:rFonts w:hint="eastAsia"/>
          <w:lang w:eastAsia="ko-KR"/>
        </w:rPr>
        <w:t xml:space="preserve"> s</w:t>
      </w:r>
      <w:r w:rsidR="00055D09">
        <w:rPr>
          <w:lang w:eastAsia="ko-KR"/>
        </w:rPr>
        <w:t>ize</w:t>
      </w:r>
      <w:r w:rsidR="00055D09">
        <w:rPr>
          <w:rFonts w:hint="eastAsia"/>
          <w:lang w:eastAsia="ko-KR"/>
        </w:rPr>
        <w:t>까지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입력받기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위한</w:t>
      </w:r>
      <w:r w:rsidR="00055D09">
        <w:rPr>
          <w:rFonts w:hint="eastAsia"/>
          <w:lang w:eastAsia="ko-KR"/>
        </w:rPr>
        <w:t xml:space="preserve"> </w:t>
      </w:r>
      <w:r w:rsidR="00055D09">
        <w:rPr>
          <w:lang w:eastAsia="ko-KR"/>
        </w:rPr>
        <w:t>int</w:t>
      </w:r>
      <w:r w:rsidR="00055D09">
        <w:rPr>
          <w:rFonts w:hint="eastAsia"/>
          <w:lang w:eastAsia="ko-KR"/>
        </w:rPr>
        <w:t>값도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받아서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그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사이가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아닐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경우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무조건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적으로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에러를</w:t>
      </w:r>
      <w:r w:rsidR="00055D09">
        <w:rPr>
          <w:rFonts w:hint="eastAsia"/>
          <w:lang w:eastAsia="ko-KR"/>
        </w:rPr>
        <w:t xml:space="preserve"> </w:t>
      </w:r>
      <w:r w:rsidR="00055D09">
        <w:rPr>
          <w:rFonts w:hint="eastAsia"/>
          <w:lang w:eastAsia="ko-KR"/>
        </w:rPr>
        <w:t>출력해준다</w:t>
      </w:r>
      <w:r w:rsidR="00055D09">
        <w:rPr>
          <w:rFonts w:hint="eastAsia"/>
          <w:lang w:eastAsia="ko-KR"/>
        </w:rPr>
        <w:t>.</w:t>
      </w:r>
    </w:p>
    <w:p w14:paraId="508B1AD7" w14:textId="7377EDBC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메뉴</w:t>
      </w:r>
    </w:p>
    <w:p w14:paraId="5AE827D4" w14:textId="52C84122" w:rsidR="00055D09" w:rsidRDefault="00055D09" w:rsidP="00055D09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0349940" wp14:editId="6C412D25">
            <wp:extent cx="4362450" cy="29241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5E73BDAC" wp14:editId="19404C9F">
            <wp:extent cx="3905250" cy="29432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9E0BD0E" wp14:editId="7342B727">
            <wp:extent cx="4886325" cy="26193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46AC97FC" wp14:editId="244E0ABC">
            <wp:extent cx="4010025" cy="32289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993B" w14:textId="19399B2D" w:rsidR="00055D09" w:rsidRDefault="00055D09" w:rsidP="00055D09">
      <w:pPr>
        <w:pStyle w:val="31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5202CA57" w14:textId="6B24D25D" w:rsidR="00055D09" w:rsidRDefault="00055D09" w:rsidP="00055D09">
      <w:pPr>
        <w:rPr>
          <w:lang w:eastAsia="ko-KR"/>
        </w:rPr>
      </w:pPr>
      <w:r>
        <w:rPr>
          <w:rFonts w:hint="eastAsia"/>
          <w:lang w:eastAsia="ko-KR"/>
        </w:rPr>
        <w:t>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7EA71C8A" w14:textId="578FBE77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나라중복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408AD19E" w14:textId="25870E83" w:rsidR="00055D09" w:rsidRDefault="00055D09" w:rsidP="00055D0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90CE80E" wp14:editId="7AFE1FB1">
            <wp:extent cx="5791200" cy="2714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7CAD" w14:textId="07A68489" w:rsidR="00055D09" w:rsidRDefault="00055D09" w:rsidP="00055D09">
      <w:pPr>
        <w:pStyle w:val="31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1A3739BD" w14:textId="0EBBDB43" w:rsidR="00055D09" w:rsidRDefault="00055D09" w:rsidP="00055D09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iterator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증가해가면서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같을경우에는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iterator)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없을경우에는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v.end()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57D74E76" w14:textId="34CF6F5B" w:rsidR="00055D09" w:rsidRDefault="00055D09" w:rsidP="00055D09">
      <w:pPr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21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==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2page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기술하였다</w:t>
      </w:r>
      <w:r>
        <w:rPr>
          <w:rFonts w:hint="eastAsia"/>
          <w:lang w:eastAsia="ko-KR"/>
        </w:rPr>
        <w:t>.</w:t>
      </w:r>
    </w:p>
    <w:p w14:paraId="14EFC808" w14:textId="58A5DE89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메뉴</w:t>
      </w:r>
    </w:p>
    <w:p w14:paraId="5085B92C" w14:textId="4E196AD8" w:rsidR="00055D09" w:rsidRDefault="00055D09" w:rsidP="00055D0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87F2D56" wp14:editId="3296FA68">
            <wp:extent cx="3848100" cy="5767469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45" cy="577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DDFA" w14:textId="77777777" w:rsidR="003A2445" w:rsidRDefault="003A2445" w:rsidP="003A2445">
      <w:pPr>
        <w:pStyle w:val="31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4024D0A3" w14:textId="13372C8A" w:rsidR="00055D09" w:rsidRPr="00055D09" w:rsidRDefault="003A2445" w:rsidP="00055D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관리자모드와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유저모드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="00671389">
        <w:rPr>
          <w:rFonts w:hint="eastAsia"/>
          <w:lang w:eastAsia="ko-KR"/>
        </w:rPr>
        <w:t>세부</w:t>
      </w:r>
      <w:r>
        <w:rPr>
          <w:rFonts w:hint="eastAsia"/>
          <w:lang w:eastAsia="ko-KR"/>
        </w:rPr>
        <w:t>메뉴가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 w:rsidR="00671389">
        <w:rPr>
          <w:rFonts w:hint="eastAsia"/>
          <w:lang w:eastAsia="ko-KR"/>
        </w:rPr>
        <w:t xml:space="preserve"> </w:t>
      </w:r>
      <w:r w:rsidR="00671389">
        <w:rPr>
          <w:rFonts w:hint="eastAsia"/>
          <w:lang w:eastAsia="ko-KR"/>
        </w:rPr>
        <w:t>및</w:t>
      </w:r>
      <w:r w:rsidR="00671389">
        <w:rPr>
          <w:rFonts w:hint="eastAsia"/>
          <w:lang w:eastAsia="ko-KR"/>
        </w:rPr>
        <w:t xml:space="preserve"> </w:t>
      </w:r>
      <w:r w:rsidR="00671389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유저모드일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관리자모드일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 w:rsidR="00671389">
        <w:rPr>
          <w:rFonts w:hint="eastAsia"/>
          <w:lang w:eastAsia="ko-KR"/>
        </w:rPr>
        <w:t>세부</w:t>
      </w:r>
      <w:r>
        <w:rPr>
          <w:rFonts w:hint="eastAsia"/>
          <w:lang w:eastAsia="ko-KR"/>
        </w:rPr>
        <w:t>메뉴들을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세부메뉴들은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기술해두었다</w:t>
      </w:r>
      <w:r>
        <w:rPr>
          <w:rFonts w:hint="eastAsia"/>
          <w:lang w:eastAsia="ko-KR"/>
        </w:rPr>
        <w:t>.</w:t>
      </w:r>
    </w:p>
    <w:p w14:paraId="627837E5" w14:textId="189262B8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업로드</w:t>
      </w:r>
    </w:p>
    <w:p w14:paraId="42E1E6EA" w14:textId="5001F1BF" w:rsidR="003A2445" w:rsidRDefault="00514E4B" w:rsidP="003A244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1323295" wp14:editId="5389294B">
            <wp:extent cx="5791200" cy="30861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6D70" w14:textId="5796C39A" w:rsidR="00671389" w:rsidRDefault="00671389" w:rsidP="00671389">
      <w:pPr>
        <w:pStyle w:val="31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4DDACDA0" w14:textId="55318CD0" w:rsidR="00671389" w:rsidRDefault="00671389" w:rsidP="00671389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xt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Vector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="00514E4B">
        <w:rPr>
          <w:rFonts w:hint="eastAsia"/>
          <w:lang w:eastAsia="ko-KR"/>
        </w:rPr>
        <w:t>문자열이</w:t>
      </w:r>
      <w:r w:rsidR="00514E4B">
        <w:rPr>
          <w:rFonts w:hint="eastAsia"/>
          <w:lang w:eastAsia="ko-KR"/>
        </w:rPr>
        <w:t xml:space="preserve"> </w:t>
      </w:r>
      <w:r w:rsidR="00514E4B">
        <w:rPr>
          <w:rFonts w:hint="eastAsia"/>
          <w:lang w:eastAsia="ko-KR"/>
        </w:rPr>
        <w:t>끝날</w:t>
      </w:r>
      <w:r w:rsidR="00514E4B">
        <w:rPr>
          <w:rFonts w:hint="eastAsia"/>
          <w:lang w:eastAsia="ko-KR"/>
        </w:rPr>
        <w:t xml:space="preserve"> </w:t>
      </w:r>
      <w:r w:rsidR="00514E4B">
        <w:rPr>
          <w:rFonts w:hint="eastAsia"/>
          <w:lang w:eastAsia="ko-KR"/>
        </w:rPr>
        <w:t>때</w:t>
      </w:r>
      <w:r w:rsidR="00514E4B">
        <w:rPr>
          <w:rFonts w:hint="eastAsia"/>
          <w:lang w:eastAsia="ko-KR"/>
        </w:rPr>
        <w:t xml:space="preserve"> </w:t>
      </w:r>
      <w:r w:rsidR="00514E4B">
        <w:rPr>
          <w:rFonts w:hint="eastAsia"/>
          <w:lang w:eastAsia="ko-KR"/>
        </w:rPr>
        <w:t>까지</w:t>
      </w:r>
      <w:r w:rsidR="00514E4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‘:’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오른쪽은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CAEA4A3" w14:textId="72EEBE6E" w:rsidR="00671389" w:rsidRPr="00671389" w:rsidRDefault="00671389" w:rsidP="0067138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한다던가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증가시키고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14:paraId="250770D9" w14:textId="4C0C6B29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수도이름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p w14:paraId="1377DEA3" w14:textId="03D6C405" w:rsidR="00671389" w:rsidRDefault="00671389" w:rsidP="0067138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473F17B" wp14:editId="4D5E89F1">
            <wp:extent cx="5791200" cy="26003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9CCD" w14:textId="5C9479C1" w:rsidR="00671389" w:rsidRDefault="00671389" w:rsidP="00671389">
      <w:pPr>
        <w:pStyle w:val="31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470FC1FF" w14:textId="797491AA" w:rsidR="00671389" w:rsidRPr="00671389" w:rsidRDefault="00671389" w:rsidP="0067138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input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중복검사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입력받는다</w:t>
      </w:r>
      <w:r>
        <w:rPr>
          <w:rFonts w:hint="eastAsia"/>
          <w:lang w:eastAsia="ko-KR"/>
        </w:rPr>
        <w:t>.</w:t>
      </w:r>
    </w:p>
    <w:p w14:paraId="5AE30F50" w14:textId="06216AF4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4B10CFEE" w14:textId="5F4DC71C" w:rsidR="003350E1" w:rsidRDefault="003350E1" w:rsidP="003350E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DAF501B" wp14:editId="6638F081">
            <wp:extent cx="5686425" cy="41433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7847" w14:textId="0C63DC99" w:rsidR="003350E1" w:rsidRDefault="003350E1" w:rsidP="003350E1">
      <w:pPr>
        <w:pStyle w:val="31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6E128723" w14:textId="62D224B6" w:rsidR="003350E1" w:rsidRPr="003350E1" w:rsidRDefault="003350E1" w:rsidP="003350E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ation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선언하여</w:t>
      </w:r>
      <w:r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연산자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중복정의에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의해</w:t>
      </w:r>
      <w:r w:rsidR="00EB1887">
        <w:rPr>
          <w:rFonts w:hint="eastAsia"/>
          <w:lang w:eastAsia="ko-KR"/>
        </w:rPr>
        <w:t xml:space="preserve"> </w:t>
      </w:r>
      <w:r w:rsidR="00EB1887">
        <w:rPr>
          <w:lang w:eastAsia="ko-KR"/>
        </w:rPr>
        <w:t>cin</w:t>
      </w:r>
      <w:r w:rsidR="00EB1887">
        <w:rPr>
          <w:rFonts w:hint="eastAsia"/>
          <w:lang w:eastAsia="ko-KR"/>
        </w:rPr>
        <w:t>을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통해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객체로부터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멤버변수를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모두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입력받아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이를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중복검사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후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새로운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데이터면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저장을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한다</w:t>
      </w:r>
      <w:r w:rsidR="00EB1887">
        <w:rPr>
          <w:rFonts w:hint="eastAsia"/>
          <w:lang w:eastAsia="ko-KR"/>
        </w:rPr>
        <w:t>.</w:t>
      </w:r>
      <w:r w:rsidR="00EB1887">
        <w:rPr>
          <w:lang w:eastAsia="ko-KR"/>
        </w:rPr>
        <w:t xml:space="preserve"> </w:t>
      </w:r>
      <w:r w:rsidR="00EB1887">
        <w:rPr>
          <w:rFonts w:hint="eastAsia"/>
          <w:lang w:eastAsia="ko-KR"/>
        </w:rPr>
        <w:t>위</w:t>
      </w:r>
      <w:r w:rsidR="00EB1887">
        <w:rPr>
          <w:rFonts w:hint="eastAsia"/>
          <w:lang w:eastAsia="ko-KR"/>
        </w:rPr>
        <w:t xml:space="preserve"> </w:t>
      </w:r>
      <w:r w:rsidR="00EB1887">
        <w:rPr>
          <w:lang w:eastAsia="ko-KR"/>
        </w:rPr>
        <w:t>if</w:t>
      </w:r>
      <w:r w:rsidR="00EB1887">
        <w:rPr>
          <w:rFonts w:hint="eastAsia"/>
          <w:lang w:eastAsia="ko-KR"/>
        </w:rPr>
        <w:t>문을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통해</w:t>
      </w:r>
      <w:r w:rsidR="00EB1887">
        <w:rPr>
          <w:rFonts w:hint="eastAsia"/>
          <w:lang w:eastAsia="ko-KR"/>
        </w:rPr>
        <w:t xml:space="preserve"> </w:t>
      </w:r>
      <w:r w:rsidR="00EB1887">
        <w:rPr>
          <w:lang w:eastAsia="ko-KR"/>
        </w:rPr>
        <w:t>no</w:t>
      </w:r>
      <w:r w:rsidR="00EB1887">
        <w:rPr>
          <w:rFonts w:hint="eastAsia"/>
          <w:lang w:eastAsia="ko-KR"/>
        </w:rPr>
        <w:t>라는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문자열을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입력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받았을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경우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추가를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종료하는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대목임을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알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수</w:t>
      </w:r>
      <w:r w:rsidR="00EB1887">
        <w:rPr>
          <w:rFonts w:hint="eastAsia"/>
          <w:lang w:eastAsia="ko-KR"/>
        </w:rPr>
        <w:t xml:space="preserve"> </w:t>
      </w:r>
      <w:r w:rsidR="00EB1887">
        <w:rPr>
          <w:rFonts w:hint="eastAsia"/>
          <w:lang w:eastAsia="ko-KR"/>
        </w:rPr>
        <w:t>있다</w:t>
      </w:r>
      <w:r w:rsidR="00EB1887">
        <w:rPr>
          <w:rFonts w:hint="eastAsia"/>
          <w:lang w:eastAsia="ko-KR"/>
        </w:rPr>
        <w:t>.</w:t>
      </w:r>
    </w:p>
    <w:p w14:paraId="1E148BAC" w14:textId="32D73E26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0677FE17" w14:textId="3603F8CB" w:rsidR="00EB1887" w:rsidRDefault="00EB1887" w:rsidP="00EB1887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988618" wp14:editId="78E13F46">
            <wp:extent cx="5800725" cy="33432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5172" w14:textId="6D3F9E2D" w:rsidR="00EB1887" w:rsidRDefault="00EB1887" w:rsidP="00EB1887">
      <w:pPr>
        <w:pStyle w:val="31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3CA4127E" w14:textId="7F8EF0D8" w:rsidR="00EB1887" w:rsidRPr="00EB1887" w:rsidRDefault="00EB1887" w:rsidP="00EB188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반환받았으므로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erase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제거한다</w:t>
      </w:r>
      <w:r>
        <w:rPr>
          <w:rFonts w:hint="eastAsia"/>
          <w:lang w:eastAsia="ko-KR"/>
        </w:rPr>
        <w:t>.</w:t>
      </w:r>
    </w:p>
    <w:p w14:paraId="51077257" w14:textId="797BD319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백업</w:t>
      </w:r>
    </w:p>
    <w:p w14:paraId="6761430E" w14:textId="01B1569F" w:rsidR="00682E11" w:rsidRDefault="00682E11" w:rsidP="00682E11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6E5F47E" wp14:editId="496EDC36">
            <wp:extent cx="5791200" cy="38195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CB8E" w14:textId="311E3018" w:rsidR="00682E11" w:rsidRDefault="00682E11" w:rsidP="00682E11">
      <w:pPr>
        <w:pStyle w:val="31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71857BF8" w14:textId="3E8663EF" w:rsidR="00682E11" w:rsidRPr="00682E11" w:rsidRDefault="00682E11" w:rsidP="00682E1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업로드의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txt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덮어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씌워주는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fout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nation.txt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덮어씌운다</w:t>
      </w:r>
      <w:r>
        <w:rPr>
          <w:rFonts w:hint="eastAsia"/>
          <w:lang w:eastAsia="ko-KR"/>
        </w:rPr>
        <w:t>.</w:t>
      </w:r>
    </w:p>
    <w:p w14:paraId="4CC4C488" w14:textId="44B4972C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5F185A89" w14:textId="40BC6F57" w:rsidR="00682E11" w:rsidRDefault="00682E11" w:rsidP="00682E1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2EDE07D" wp14:editId="6683B680">
            <wp:extent cx="5791200" cy="21621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3134" w14:textId="57D11E94" w:rsidR="00682E11" w:rsidRDefault="00682E11" w:rsidP="00682E11">
      <w:pPr>
        <w:pStyle w:val="31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759CEE71" w14:textId="20746C4C" w:rsidR="00682E11" w:rsidRPr="00682E11" w:rsidRDefault="00682E11" w:rsidP="00682E1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14:paraId="60FD5545" w14:textId="2D6B7434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0E55CB81" w14:textId="7040FA32" w:rsidR="00682E11" w:rsidRDefault="00682E11" w:rsidP="00682E1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A3F8D05" wp14:editId="46CC178D">
            <wp:extent cx="4191000" cy="261937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365F" w14:textId="61AEE1AC" w:rsidR="00682E11" w:rsidRDefault="00682E11" w:rsidP="00682E11">
      <w:pPr>
        <w:pStyle w:val="31"/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0D146066" w14:textId="0BB00A84" w:rsidR="00682E11" w:rsidRPr="00682E11" w:rsidRDefault="00682E11" w:rsidP="00682E1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cout &lt;&lt; *it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08B60F8" w14:textId="7B903447" w:rsidR="00055D09" w:rsidRDefault="00055D09" w:rsidP="00055D09">
      <w:pPr>
        <w:pStyle w:val="21"/>
        <w:rPr>
          <w:lang w:eastAsia="ko-KR"/>
        </w:rPr>
      </w:pPr>
      <w:r>
        <w:rPr>
          <w:rFonts w:hint="eastAsia"/>
          <w:lang w:eastAsia="ko-KR"/>
        </w:rPr>
        <w:lastRenderedPageBreak/>
        <w:t>퀴즈</w:t>
      </w:r>
    </w:p>
    <w:p w14:paraId="615E3FFA" w14:textId="4CBC3F3E" w:rsidR="00682E11" w:rsidRDefault="00682E11" w:rsidP="00682E1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B4A0282" wp14:editId="2649B943">
            <wp:extent cx="57912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FA79" w14:textId="670AAE0E" w:rsidR="00682E11" w:rsidRPr="00682E11" w:rsidRDefault="00682E11" w:rsidP="00682E1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9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 w:rsidR="00840F33">
        <w:rPr>
          <w:rFonts w:hint="eastAsia"/>
          <w:lang w:eastAsia="ko-KR"/>
        </w:rPr>
        <w:t>그</w:t>
      </w:r>
      <w:r w:rsidR="00840F33">
        <w:rPr>
          <w:rFonts w:hint="eastAsia"/>
          <w:lang w:eastAsia="ko-KR"/>
        </w:rPr>
        <w:t xml:space="preserve"> </w:t>
      </w:r>
      <w:r w:rsidR="00840F33">
        <w:rPr>
          <w:rFonts w:hint="eastAsia"/>
          <w:lang w:eastAsia="ko-KR"/>
        </w:rPr>
        <w:t>전까지</w:t>
      </w:r>
      <w:r w:rsidR="00840F33">
        <w:rPr>
          <w:rFonts w:hint="eastAsia"/>
          <w:lang w:eastAsia="ko-KR"/>
        </w:rPr>
        <w:t xml:space="preserve"> </w:t>
      </w:r>
      <w:r w:rsidR="00840F33">
        <w:rPr>
          <w:rFonts w:hint="eastAsia"/>
          <w:lang w:eastAsia="ko-KR"/>
        </w:rPr>
        <w:t>했던</w:t>
      </w:r>
      <w:r w:rsidR="00840F33">
        <w:rPr>
          <w:rFonts w:hint="eastAsia"/>
          <w:lang w:eastAsia="ko-KR"/>
        </w:rPr>
        <w:t xml:space="preserve"> </w:t>
      </w:r>
      <w:r w:rsidR="00840F33">
        <w:rPr>
          <w:rFonts w:hint="eastAsia"/>
          <w:lang w:eastAsia="ko-KR"/>
        </w:rPr>
        <w:t>퀴즈에</w:t>
      </w:r>
      <w:r w:rsidR="00840F33">
        <w:rPr>
          <w:rFonts w:hint="eastAsia"/>
          <w:lang w:eastAsia="ko-KR"/>
        </w:rPr>
        <w:t xml:space="preserve"> </w:t>
      </w:r>
      <w:r w:rsidR="00840F33">
        <w:rPr>
          <w:rFonts w:hint="eastAsia"/>
          <w:lang w:eastAsia="ko-KR"/>
        </w:rPr>
        <w:t>대한</w:t>
      </w:r>
      <w:r w:rsidR="00840F33">
        <w:rPr>
          <w:rFonts w:hint="eastAsia"/>
          <w:lang w:eastAsia="ko-KR"/>
        </w:rPr>
        <w:t xml:space="preserve"> </w:t>
      </w:r>
      <w:r w:rsidR="00840F33">
        <w:rPr>
          <w:rFonts w:hint="eastAsia"/>
          <w:lang w:eastAsia="ko-KR"/>
        </w:rPr>
        <w:t>정보들을</w:t>
      </w:r>
      <w:r w:rsidR="00840F33">
        <w:rPr>
          <w:rFonts w:hint="eastAsia"/>
          <w:lang w:eastAsia="ko-KR"/>
        </w:rPr>
        <w:t xml:space="preserve"> </w:t>
      </w:r>
      <w:r w:rsidR="00840F33">
        <w:rPr>
          <w:rFonts w:hint="eastAsia"/>
          <w:lang w:eastAsia="ko-KR"/>
        </w:rPr>
        <w:t>결산하여</w:t>
      </w:r>
      <w:r w:rsidR="00840F33">
        <w:rPr>
          <w:rFonts w:hint="eastAsia"/>
          <w:lang w:eastAsia="ko-KR"/>
        </w:rPr>
        <w:t xml:space="preserve"> </w:t>
      </w:r>
      <w:r w:rsidR="00840F33">
        <w:rPr>
          <w:rFonts w:hint="eastAsia"/>
          <w:lang w:eastAsia="ko-KR"/>
        </w:rPr>
        <w:t>정보를</w:t>
      </w:r>
      <w:r w:rsidR="00840F33">
        <w:rPr>
          <w:rFonts w:hint="eastAsia"/>
          <w:lang w:eastAsia="ko-KR"/>
        </w:rPr>
        <w:t xml:space="preserve"> </w:t>
      </w:r>
      <w:r w:rsidR="00840F33">
        <w:rPr>
          <w:rFonts w:hint="eastAsia"/>
          <w:lang w:eastAsia="ko-KR"/>
        </w:rPr>
        <w:t>출력해준다</w:t>
      </w:r>
      <w:r w:rsidR="00840F33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14:paraId="1F11705C" w14:textId="52B310FA" w:rsidR="00E90D91" w:rsidRDefault="00463ECF" w:rsidP="00463ECF">
      <w:pPr>
        <w:pStyle w:val="21"/>
        <w:rPr>
          <w:lang w:eastAsia="ko-KR"/>
        </w:rPr>
      </w:pPr>
      <w:bookmarkStart w:id="7" w:name="_Toc24722339"/>
      <w:bookmarkEnd w:id="6"/>
      <w:r>
        <w:rPr>
          <w:rFonts w:hint="eastAsia"/>
          <w:lang w:eastAsia="ko-KR"/>
        </w:rPr>
        <w:lastRenderedPageBreak/>
        <w:t>출력결과</w:t>
      </w:r>
      <w:bookmarkEnd w:id="7"/>
    </w:p>
    <w:p w14:paraId="405A7797" w14:textId="54B736CD" w:rsidR="00E90D91" w:rsidRDefault="00687C88" w:rsidP="00462C3C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94CD530" wp14:editId="6477073C">
            <wp:extent cx="2562225" cy="44291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3549C3C7" wp14:editId="6B1A6E0C">
            <wp:extent cx="2695575" cy="73152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 wp14:anchorId="201DC433" wp14:editId="00BF5BF1">
            <wp:extent cx="4705350" cy="730567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 wp14:anchorId="7002ED79" wp14:editId="3D83D20D">
            <wp:extent cx="2638425" cy="385762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75D75C1D" wp14:editId="4EEC2794">
            <wp:extent cx="3106135" cy="367665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711" cy="3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2EBE" w14:textId="0213E174" w:rsidR="00E629D1" w:rsidRDefault="00E629D1" w:rsidP="00462C3C">
      <w:pPr>
        <w:rPr>
          <w:lang w:eastAsia="ko-KR"/>
        </w:rPr>
      </w:pPr>
    </w:p>
    <w:p w14:paraId="4FBCDBFB" w14:textId="09586A55" w:rsidR="00E629D1" w:rsidRDefault="00E629D1" w:rsidP="00462C3C">
      <w:pPr>
        <w:rPr>
          <w:lang w:eastAsia="ko-KR"/>
        </w:rPr>
      </w:pPr>
    </w:p>
    <w:p w14:paraId="1FF3F940" w14:textId="3FB5E21B" w:rsidR="00E629D1" w:rsidRDefault="00E629D1" w:rsidP="00462C3C">
      <w:pPr>
        <w:rPr>
          <w:lang w:eastAsia="ko-KR"/>
        </w:rPr>
      </w:pPr>
    </w:p>
    <w:p w14:paraId="3FB00DCF" w14:textId="0180202B" w:rsidR="00E629D1" w:rsidRDefault="00E629D1" w:rsidP="00462C3C">
      <w:pPr>
        <w:rPr>
          <w:lang w:eastAsia="ko-KR"/>
        </w:rPr>
      </w:pPr>
    </w:p>
    <w:p w14:paraId="2B5ECFF7" w14:textId="389046AD" w:rsidR="00E629D1" w:rsidRDefault="00E629D1" w:rsidP="00462C3C">
      <w:pPr>
        <w:rPr>
          <w:lang w:eastAsia="ko-KR"/>
        </w:rPr>
      </w:pPr>
    </w:p>
    <w:p w14:paraId="11F431C5" w14:textId="258B8B22" w:rsidR="00E629D1" w:rsidRDefault="00E629D1" w:rsidP="00462C3C">
      <w:pPr>
        <w:rPr>
          <w:lang w:eastAsia="ko-KR"/>
        </w:rPr>
      </w:pPr>
    </w:p>
    <w:p w14:paraId="756552FE" w14:textId="47DA57B6" w:rsidR="00E629D1" w:rsidRDefault="00E629D1" w:rsidP="00462C3C">
      <w:pPr>
        <w:rPr>
          <w:lang w:eastAsia="ko-KR"/>
        </w:rPr>
      </w:pPr>
    </w:p>
    <w:p w14:paraId="1E63CEE4" w14:textId="5969A065" w:rsidR="00E629D1" w:rsidRDefault="00E629D1" w:rsidP="00462C3C">
      <w:pPr>
        <w:rPr>
          <w:lang w:eastAsia="ko-KR"/>
        </w:rPr>
      </w:pPr>
    </w:p>
    <w:p w14:paraId="443B2BBE" w14:textId="77777777" w:rsidR="00E629D1" w:rsidRPr="00462C3C" w:rsidRDefault="00E629D1" w:rsidP="00462C3C">
      <w:pPr>
        <w:rPr>
          <w:rFonts w:hint="eastAsia"/>
          <w:lang w:eastAsia="ko-KR"/>
        </w:rPr>
      </w:pPr>
    </w:p>
    <w:p w14:paraId="6A5D284D" w14:textId="0A62B530" w:rsidR="00901D88" w:rsidRDefault="00901D88" w:rsidP="00687C88">
      <w:pPr>
        <w:pStyle w:val="21"/>
        <w:rPr>
          <w:rFonts w:hint="eastAsia"/>
          <w:lang w:eastAsia="ko-KR"/>
        </w:rPr>
      </w:pPr>
      <w:bookmarkStart w:id="8" w:name="_Toc24722340"/>
      <w:r>
        <w:rPr>
          <w:rFonts w:hint="eastAsia"/>
          <w:lang w:eastAsia="ko-KR"/>
        </w:rPr>
        <w:lastRenderedPageBreak/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bookmarkEnd w:id="8"/>
    </w:p>
    <w:p w14:paraId="37D8A906" w14:textId="7F4ADD21" w:rsidR="00901D88" w:rsidRDefault="00D82D8D" w:rsidP="00901D88">
      <w:pPr>
        <w:pStyle w:val="31"/>
        <w:rPr>
          <w:lang w:eastAsia="ko-KR"/>
        </w:rPr>
      </w:pPr>
      <w:r>
        <w:rPr>
          <w:rFonts w:hint="eastAsia"/>
          <w:lang w:eastAsia="ko-KR"/>
        </w:rPr>
        <w:t>과제중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어려웠던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이랄까</w:t>
      </w:r>
      <w:r>
        <w:rPr>
          <w:rFonts w:hint="eastAsia"/>
          <w:lang w:eastAsia="ko-KR"/>
        </w:rPr>
        <w:t>?</w:t>
      </w:r>
    </w:p>
    <w:p w14:paraId="54C958B6" w14:textId="1A0B18AD" w:rsidR="00687C88" w:rsidRDefault="00687C88" w:rsidP="00E629D1">
      <w:pPr>
        <w:ind w:left="400"/>
        <w:rPr>
          <w:lang w:eastAsia="ko-KR"/>
        </w:rPr>
      </w:pP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느낌이였다</w:t>
      </w:r>
      <w:r>
        <w:rPr>
          <w:rFonts w:hint="eastAsia"/>
          <w:lang w:eastAsia="ko-KR"/>
        </w:rPr>
        <w:t>.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다른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과제들은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수월하게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했었다만</w:t>
      </w:r>
      <w:r w:rsidR="00E629D1">
        <w:rPr>
          <w:rFonts w:hint="eastAsia"/>
          <w:lang w:eastAsia="ko-KR"/>
        </w:rPr>
        <w:t>,</w:t>
      </w:r>
      <w:r w:rsidR="00E629D1">
        <w:rPr>
          <w:lang w:eastAsia="ko-KR"/>
        </w:rPr>
        <w:t xml:space="preserve"> </w:t>
      </w:r>
      <w:r w:rsidR="00E629D1">
        <w:rPr>
          <w:rFonts w:hint="eastAsia"/>
          <w:lang w:eastAsia="ko-KR"/>
        </w:rPr>
        <w:t>이번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마지막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과제는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파일입출력에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대해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완벽하게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숙지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못한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상태에서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한게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크게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작용해서인지</w:t>
      </w:r>
      <w:r w:rsidR="00E629D1">
        <w:rPr>
          <w:rFonts w:hint="eastAsia"/>
          <w:lang w:eastAsia="ko-KR"/>
        </w:rPr>
        <w:t xml:space="preserve"> </w:t>
      </w:r>
      <w:r w:rsidR="00E629D1">
        <w:rPr>
          <w:lang w:eastAsia="ko-KR"/>
        </w:rPr>
        <w:t>ppt</w:t>
      </w:r>
      <w:r w:rsidR="00E629D1">
        <w:rPr>
          <w:rFonts w:hint="eastAsia"/>
          <w:lang w:eastAsia="ko-KR"/>
        </w:rPr>
        <w:t>자료를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들춰보면서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하기도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했다</w:t>
      </w:r>
      <w:r w:rsidR="00E629D1">
        <w:rPr>
          <w:rFonts w:hint="eastAsia"/>
          <w:lang w:eastAsia="ko-KR"/>
        </w:rPr>
        <w:t>.</w:t>
      </w:r>
      <w:r w:rsidR="00E629D1">
        <w:rPr>
          <w:lang w:eastAsia="ko-KR"/>
        </w:rPr>
        <w:t xml:space="preserve"> </w:t>
      </w:r>
      <w:r w:rsidR="00E629D1">
        <w:rPr>
          <w:rFonts w:hint="eastAsia"/>
          <w:lang w:eastAsia="ko-KR"/>
        </w:rPr>
        <w:t>타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수업에서도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여러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과제들이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많기에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압박감에</w:t>
      </w:r>
      <w:r w:rsidR="00E629D1">
        <w:rPr>
          <w:lang w:eastAsia="ko-KR"/>
        </w:rPr>
        <w:t xml:space="preserve"> </w:t>
      </w:r>
      <w:r w:rsidR="00E629D1">
        <w:rPr>
          <w:rFonts w:hint="eastAsia"/>
          <w:lang w:eastAsia="ko-KR"/>
        </w:rPr>
        <w:t>의해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어렵다고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느껴진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것일수도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있겠다만</w:t>
      </w:r>
      <w:r w:rsidR="00E629D1">
        <w:rPr>
          <w:rFonts w:hint="eastAsia"/>
          <w:lang w:eastAsia="ko-KR"/>
        </w:rPr>
        <w:t>,</w:t>
      </w:r>
      <w:r w:rsidR="00E629D1">
        <w:rPr>
          <w:lang w:eastAsia="ko-KR"/>
        </w:rPr>
        <w:t xml:space="preserve"> </w:t>
      </w:r>
      <w:r w:rsidR="00E629D1">
        <w:rPr>
          <w:rFonts w:hint="eastAsia"/>
          <w:lang w:eastAsia="ko-KR"/>
        </w:rPr>
        <w:t>확실한건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어렵게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느껴진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것이다</w:t>
      </w:r>
      <w:r w:rsidR="00E629D1">
        <w:rPr>
          <w:rFonts w:hint="eastAsia"/>
          <w:lang w:eastAsia="ko-KR"/>
        </w:rPr>
        <w:t>.</w:t>
      </w:r>
      <w:r w:rsidR="00E629D1">
        <w:rPr>
          <w:lang w:eastAsia="ko-KR"/>
        </w:rPr>
        <w:br/>
      </w:r>
      <w:r w:rsidR="00E629D1">
        <w:rPr>
          <w:rFonts w:hint="eastAsia"/>
          <w:lang w:eastAsia="ko-KR"/>
        </w:rPr>
        <w:t>마지막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과제라고도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생각해서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그런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것일지도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모르겠다는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생각도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든다</w:t>
      </w:r>
      <w:r w:rsidR="00E629D1">
        <w:rPr>
          <w:rFonts w:hint="eastAsia"/>
          <w:lang w:eastAsia="ko-KR"/>
        </w:rPr>
        <w:t>.</w:t>
      </w:r>
      <w:r w:rsidR="00E629D1">
        <w:rPr>
          <w:lang w:eastAsia="ko-KR"/>
        </w:rPr>
        <w:t xml:space="preserve"> </w:t>
      </w:r>
      <w:r w:rsidR="00E629D1">
        <w:rPr>
          <w:rFonts w:hint="eastAsia"/>
          <w:lang w:eastAsia="ko-KR"/>
        </w:rPr>
        <w:t>이렇게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마지막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과제까지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마무리를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지으며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종강을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향해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달려나가는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시간을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보니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벌써</w:t>
      </w:r>
      <w:r w:rsidR="00E629D1">
        <w:rPr>
          <w:rFonts w:hint="eastAsia"/>
          <w:lang w:eastAsia="ko-KR"/>
        </w:rPr>
        <w:t>?</w:t>
      </w:r>
      <w:r w:rsidR="00E629D1">
        <w:rPr>
          <w:lang w:eastAsia="ko-KR"/>
        </w:rPr>
        <w:t xml:space="preserve"> </w:t>
      </w:r>
      <w:r w:rsidR="00E629D1">
        <w:rPr>
          <w:rFonts w:hint="eastAsia"/>
          <w:lang w:eastAsia="ko-KR"/>
        </w:rPr>
        <w:t>라는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생각이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든다</w:t>
      </w:r>
      <w:r w:rsidR="00E629D1">
        <w:rPr>
          <w:rFonts w:hint="eastAsia"/>
          <w:lang w:eastAsia="ko-KR"/>
        </w:rPr>
        <w:t>.</w:t>
      </w:r>
      <w:r w:rsidR="00E629D1">
        <w:rPr>
          <w:lang w:eastAsia="ko-KR"/>
        </w:rPr>
        <w:t xml:space="preserve"> </w:t>
      </w:r>
      <w:r w:rsidR="00E629D1">
        <w:rPr>
          <w:rFonts w:hint="eastAsia"/>
          <w:lang w:eastAsia="ko-KR"/>
        </w:rPr>
        <w:t>참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시간이란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빠른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것</w:t>
      </w:r>
      <w:r w:rsidR="00E629D1">
        <w:rPr>
          <w:rFonts w:hint="eastAsia"/>
          <w:lang w:eastAsia="ko-KR"/>
        </w:rPr>
        <w:t xml:space="preserve"> </w:t>
      </w:r>
      <w:r w:rsidR="00E629D1">
        <w:rPr>
          <w:rFonts w:hint="eastAsia"/>
          <w:lang w:eastAsia="ko-KR"/>
        </w:rPr>
        <w:t>같다</w:t>
      </w:r>
      <w:r w:rsidR="00E629D1">
        <w:rPr>
          <w:rFonts w:hint="eastAsia"/>
          <w:lang w:eastAsia="ko-KR"/>
        </w:rPr>
        <w:t>.</w:t>
      </w:r>
      <w:r w:rsidR="00E629D1">
        <w:rPr>
          <w:lang w:eastAsia="ko-KR"/>
        </w:rPr>
        <w:t>.!!!</w:t>
      </w:r>
      <w:bookmarkStart w:id="9" w:name="_GoBack"/>
      <w:bookmarkEnd w:id="9"/>
    </w:p>
    <w:p w14:paraId="36BE53C1" w14:textId="041FB0DB" w:rsidR="00ED65A1" w:rsidRDefault="00ED65A1" w:rsidP="00E629D1">
      <w:pPr>
        <w:ind w:left="400"/>
        <w:rPr>
          <w:lang w:eastAsia="ko-KR"/>
        </w:rPr>
      </w:pPr>
    </w:p>
    <w:p w14:paraId="4ED07DF3" w14:textId="77777777" w:rsidR="00ED65A1" w:rsidRDefault="00ED65A1" w:rsidP="00E629D1">
      <w:pPr>
        <w:ind w:left="400"/>
        <w:rPr>
          <w:rFonts w:hint="eastAsia"/>
          <w:lang w:eastAsia="ko-KR"/>
        </w:rPr>
      </w:pPr>
    </w:p>
    <w:p w14:paraId="23B0A1A7" w14:textId="0B6558E0" w:rsidR="00D10E24" w:rsidRDefault="00D10E24" w:rsidP="00443CFD">
      <w:pPr>
        <w:ind w:left="400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</w:p>
    <w:p w14:paraId="0ACF5AE4" w14:textId="2D9E3E1C" w:rsidR="00443CFD" w:rsidRPr="00901D88" w:rsidRDefault="005C59F9" w:rsidP="00443CFD">
      <w:pPr>
        <w:ind w:left="400"/>
        <w:jc w:val="right"/>
        <w:rPr>
          <w:lang w:eastAsia="ko-KR"/>
        </w:rPr>
      </w:pPr>
      <w:r>
        <w:rPr>
          <w:rFonts w:hint="eastAsia"/>
          <w:lang w:eastAsia="ko-KR"/>
        </w:rPr>
        <w:t>작성자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443CFD">
        <w:rPr>
          <w:rFonts w:hint="eastAsia"/>
          <w:lang w:eastAsia="ko-KR"/>
        </w:rPr>
        <w:t>2</w:t>
      </w:r>
      <w:r w:rsidR="00443CFD">
        <w:rPr>
          <w:lang w:eastAsia="ko-KR"/>
        </w:rPr>
        <w:t xml:space="preserve">01601639 </w:t>
      </w:r>
      <w:r w:rsidR="00443CFD">
        <w:rPr>
          <w:rFonts w:hint="eastAsia"/>
          <w:lang w:eastAsia="ko-KR"/>
        </w:rPr>
        <w:t>홍승현</w:t>
      </w:r>
    </w:p>
    <w:sectPr w:rsidR="00443CFD" w:rsidRPr="00901D88">
      <w:headerReference w:type="default" r:id="rId36"/>
      <w:footerReference w:type="default" r:id="rId37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0FF5E" w14:textId="77777777" w:rsidR="00F16D97" w:rsidRDefault="00F16D97">
      <w:pPr>
        <w:spacing w:after="0" w:line="240" w:lineRule="auto"/>
      </w:pPr>
      <w:r>
        <w:separator/>
      </w:r>
    </w:p>
  </w:endnote>
  <w:endnote w:type="continuationSeparator" w:id="0">
    <w:p w14:paraId="08B04D75" w14:textId="77777777" w:rsidR="00F16D97" w:rsidRDefault="00F1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2BE0F" w14:textId="77777777" w:rsidR="00682E11" w:rsidRDefault="00682E11">
    <w:pPr>
      <w:pStyle w:val="a6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0EFFD" w14:textId="77777777" w:rsidR="00F16D97" w:rsidRDefault="00F16D97">
      <w:pPr>
        <w:spacing w:after="0" w:line="240" w:lineRule="auto"/>
      </w:pPr>
      <w:r>
        <w:separator/>
      </w:r>
    </w:p>
  </w:footnote>
  <w:footnote w:type="continuationSeparator" w:id="0">
    <w:p w14:paraId="69B6BE96" w14:textId="77777777" w:rsidR="00F16D97" w:rsidRDefault="00F1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2109A" w14:textId="462327CB" w:rsidR="00682E11" w:rsidRDefault="00682E11">
    <w:pPr>
      <w:pStyle w:val="HeaderShaded"/>
      <w:tabs>
        <w:tab w:val="left" w:pos="5032"/>
      </w:tabs>
    </w:pPr>
    <w:r>
      <w:rPr>
        <w:rFonts w:hint="eastAsia"/>
        <w:lang w:eastAsia="ko-KR"/>
      </w:rPr>
      <w:t>목차설명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67CF" w14:textId="0A39EE58" w:rsidR="00682E11" w:rsidRDefault="00682E11" w:rsidP="00352682">
    <w:pPr>
      <w:pStyle w:val="HeaderShaded"/>
      <w:ind w:left="0"/>
      <w:rPr>
        <w:lang w:eastAsia="ko-KR"/>
      </w:rPr>
    </w:pPr>
    <w:r>
      <w:rPr>
        <w:rFonts w:hint="eastAsia"/>
        <w:lang w:eastAsia="ko-KR"/>
      </w:rPr>
      <w:t>문제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풀이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및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설명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 w15:restartNumberingAfterBreak="0">
    <w:nsid w:val="01833E6F"/>
    <w:multiLevelType w:val="hybridMultilevel"/>
    <w:tmpl w:val="064AC9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1D15C1D"/>
    <w:multiLevelType w:val="hybridMultilevel"/>
    <w:tmpl w:val="BEB0EE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312E67"/>
    <w:multiLevelType w:val="hybridMultilevel"/>
    <w:tmpl w:val="2D627F86"/>
    <w:lvl w:ilvl="0" w:tplc="3F02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F7335AF"/>
    <w:multiLevelType w:val="hybridMultilevel"/>
    <w:tmpl w:val="2188E1B4"/>
    <w:lvl w:ilvl="0" w:tplc="AC081B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2E3CA4"/>
    <w:multiLevelType w:val="hybridMultilevel"/>
    <w:tmpl w:val="FAD217B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330039E3"/>
    <w:multiLevelType w:val="hybridMultilevel"/>
    <w:tmpl w:val="0B2CF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5F261E"/>
    <w:multiLevelType w:val="hybridMultilevel"/>
    <w:tmpl w:val="D63EB48C"/>
    <w:lvl w:ilvl="0" w:tplc="D40A1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8337FB"/>
    <w:multiLevelType w:val="hybridMultilevel"/>
    <w:tmpl w:val="6742D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B1D5AE7"/>
    <w:multiLevelType w:val="hybridMultilevel"/>
    <w:tmpl w:val="272C157C"/>
    <w:lvl w:ilvl="0" w:tplc="1C22A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FA6A42"/>
    <w:multiLevelType w:val="hybridMultilevel"/>
    <w:tmpl w:val="009A85D6"/>
    <w:lvl w:ilvl="0" w:tplc="748A6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D34020"/>
    <w:multiLevelType w:val="hybridMultilevel"/>
    <w:tmpl w:val="76645E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016CCD"/>
    <w:multiLevelType w:val="hybridMultilevel"/>
    <w:tmpl w:val="C87022E6"/>
    <w:lvl w:ilvl="0" w:tplc="68EC8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D6F0567"/>
    <w:multiLevelType w:val="hybridMultilevel"/>
    <w:tmpl w:val="C0565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1"/>
  </w:num>
  <w:num w:numId="9">
    <w:abstractNumId w:val="19"/>
  </w:num>
  <w:num w:numId="10">
    <w:abstractNumId w:val="18"/>
  </w:num>
  <w:num w:numId="11">
    <w:abstractNumId w:val="9"/>
  </w:num>
  <w:num w:numId="12">
    <w:abstractNumId w:val="17"/>
  </w:num>
  <w:num w:numId="13">
    <w:abstractNumId w:val="5"/>
  </w:num>
  <w:num w:numId="14">
    <w:abstractNumId w:val="6"/>
  </w:num>
  <w:num w:numId="15">
    <w:abstractNumId w:val="14"/>
  </w:num>
  <w:num w:numId="16">
    <w:abstractNumId w:val="10"/>
  </w:num>
  <w:num w:numId="17">
    <w:abstractNumId w:val="16"/>
  </w:num>
  <w:num w:numId="18">
    <w:abstractNumId w:val="7"/>
  </w:num>
  <w:num w:numId="19">
    <w:abstractNumId w:val="15"/>
  </w:num>
  <w:num w:numId="20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9"/>
    <w:rsid w:val="000005F5"/>
    <w:rsid w:val="000071BC"/>
    <w:rsid w:val="000163C1"/>
    <w:rsid w:val="00051966"/>
    <w:rsid w:val="00055D09"/>
    <w:rsid w:val="00056077"/>
    <w:rsid w:val="0008029A"/>
    <w:rsid w:val="00094428"/>
    <w:rsid w:val="000949E4"/>
    <w:rsid w:val="000B103C"/>
    <w:rsid w:val="000C7E97"/>
    <w:rsid w:val="000D46BA"/>
    <w:rsid w:val="000E489F"/>
    <w:rsid w:val="000F14CE"/>
    <w:rsid w:val="000F53B2"/>
    <w:rsid w:val="00130621"/>
    <w:rsid w:val="00135301"/>
    <w:rsid w:val="00146BB5"/>
    <w:rsid w:val="001572E6"/>
    <w:rsid w:val="00171E22"/>
    <w:rsid w:val="001932C7"/>
    <w:rsid w:val="00194F5F"/>
    <w:rsid w:val="001A505D"/>
    <w:rsid w:val="001D42B4"/>
    <w:rsid w:val="001F27A6"/>
    <w:rsid w:val="00204591"/>
    <w:rsid w:val="00211584"/>
    <w:rsid w:val="00225310"/>
    <w:rsid w:val="002510F9"/>
    <w:rsid w:val="002579BE"/>
    <w:rsid w:val="00257F12"/>
    <w:rsid w:val="00277870"/>
    <w:rsid w:val="00290E43"/>
    <w:rsid w:val="002A4D5B"/>
    <w:rsid w:val="002C2713"/>
    <w:rsid w:val="002C6180"/>
    <w:rsid w:val="002E379A"/>
    <w:rsid w:val="003257E8"/>
    <w:rsid w:val="00331591"/>
    <w:rsid w:val="00333E63"/>
    <w:rsid w:val="003350E1"/>
    <w:rsid w:val="00352682"/>
    <w:rsid w:val="00356493"/>
    <w:rsid w:val="0038285D"/>
    <w:rsid w:val="003A2445"/>
    <w:rsid w:val="003B4184"/>
    <w:rsid w:val="003F3CD6"/>
    <w:rsid w:val="00443CFD"/>
    <w:rsid w:val="00444366"/>
    <w:rsid w:val="00457608"/>
    <w:rsid w:val="00461C0C"/>
    <w:rsid w:val="00462C3C"/>
    <w:rsid w:val="00463ECF"/>
    <w:rsid w:val="00467F44"/>
    <w:rsid w:val="00470F98"/>
    <w:rsid w:val="00471332"/>
    <w:rsid w:val="004B5717"/>
    <w:rsid w:val="004C0B92"/>
    <w:rsid w:val="004D1222"/>
    <w:rsid w:val="004E4F3C"/>
    <w:rsid w:val="005051FF"/>
    <w:rsid w:val="00512449"/>
    <w:rsid w:val="00512AB6"/>
    <w:rsid w:val="00514E4B"/>
    <w:rsid w:val="0052207D"/>
    <w:rsid w:val="00524623"/>
    <w:rsid w:val="00556B13"/>
    <w:rsid w:val="00574A30"/>
    <w:rsid w:val="00585D46"/>
    <w:rsid w:val="005C59F9"/>
    <w:rsid w:val="005C6F84"/>
    <w:rsid w:val="00607E5C"/>
    <w:rsid w:val="00633C0D"/>
    <w:rsid w:val="00662123"/>
    <w:rsid w:val="00671389"/>
    <w:rsid w:val="00682E11"/>
    <w:rsid w:val="00687C88"/>
    <w:rsid w:val="0069083B"/>
    <w:rsid w:val="006A25C1"/>
    <w:rsid w:val="00712D78"/>
    <w:rsid w:val="00725B5E"/>
    <w:rsid w:val="007341C3"/>
    <w:rsid w:val="00734EF5"/>
    <w:rsid w:val="00735986"/>
    <w:rsid w:val="00771497"/>
    <w:rsid w:val="00792928"/>
    <w:rsid w:val="00796FBB"/>
    <w:rsid w:val="007E1198"/>
    <w:rsid w:val="007E6236"/>
    <w:rsid w:val="007F7FB3"/>
    <w:rsid w:val="0080680E"/>
    <w:rsid w:val="00840F33"/>
    <w:rsid w:val="00897B31"/>
    <w:rsid w:val="008A5A0B"/>
    <w:rsid w:val="008B15E7"/>
    <w:rsid w:val="008B36AA"/>
    <w:rsid w:val="008F6B45"/>
    <w:rsid w:val="00901D88"/>
    <w:rsid w:val="00916AF7"/>
    <w:rsid w:val="00925D7F"/>
    <w:rsid w:val="009261CF"/>
    <w:rsid w:val="00934C47"/>
    <w:rsid w:val="009432CA"/>
    <w:rsid w:val="009A438F"/>
    <w:rsid w:val="009B505F"/>
    <w:rsid w:val="009C44E8"/>
    <w:rsid w:val="00A0089C"/>
    <w:rsid w:val="00A0112C"/>
    <w:rsid w:val="00A03FE9"/>
    <w:rsid w:val="00A14304"/>
    <w:rsid w:val="00A35678"/>
    <w:rsid w:val="00A430ED"/>
    <w:rsid w:val="00A52A88"/>
    <w:rsid w:val="00A63C39"/>
    <w:rsid w:val="00A64671"/>
    <w:rsid w:val="00A76F77"/>
    <w:rsid w:val="00A810A1"/>
    <w:rsid w:val="00A866E5"/>
    <w:rsid w:val="00AB499B"/>
    <w:rsid w:val="00AC11DF"/>
    <w:rsid w:val="00AE7774"/>
    <w:rsid w:val="00B03DC0"/>
    <w:rsid w:val="00B30839"/>
    <w:rsid w:val="00B32BAF"/>
    <w:rsid w:val="00B34FBD"/>
    <w:rsid w:val="00B37ED3"/>
    <w:rsid w:val="00B53CBA"/>
    <w:rsid w:val="00B556A8"/>
    <w:rsid w:val="00B86E65"/>
    <w:rsid w:val="00B90B92"/>
    <w:rsid w:val="00BA53DA"/>
    <w:rsid w:val="00BC1C72"/>
    <w:rsid w:val="00BF45BF"/>
    <w:rsid w:val="00BF6734"/>
    <w:rsid w:val="00C32A71"/>
    <w:rsid w:val="00C345DF"/>
    <w:rsid w:val="00C5089A"/>
    <w:rsid w:val="00C91392"/>
    <w:rsid w:val="00CA466F"/>
    <w:rsid w:val="00CB0AC4"/>
    <w:rsid w:val="00CC1CE2"/>
    <w:rsid w:val="00CC3113"/>
    <w:rsid w:val="00CF1E18"/>
    <w:rsid w:val="00D0006B"/>
    <w:rsid w:val="00D10E24"/>
    <w:rsid w:val="00D211C8"/>
    <w:rsid w:val="00D24EA4"/>
    <w:rsid w:val="00D6404C"/>
    <w:rsid w:val="00D82582"/>
    <w:rsid w:val="00D82D8D"/>
    <w:rsid w:val="00D9294C"/>
    <w:rsid w:val="00DC34C5"/>
    <w:rsid w:val="00DC6B8D"/>
    <w:rsid w:val="00DF12C3"/>
    <w:rsid w:val="00E04625"/>
    <w:rsid w:val="00E2386E"/>
    <w:rsid w:val="00E36AD1"/>
    <w:rsid w:val="00E432F5"/>
    <w:rsid w:val="00E629D1"/>
    <w:rsid w:val="00E65449"/>
    <w:rsid w:val="00E6736A"/>
    <w:rsid w:val="00E7310C"/>
    <w:rsid w:val="00E82E11"/>
    <w:rsid w:val="00E90D91"/>
    <w:rsid w:val="00EB1887"/>
    <w:rsid w:val="00ED65A1"/>
    <w:rsid w:val="00EF2095"/>
    <w:rsid w:val="00F16D97"/>
    <w:rsid w:val="00F67A5D"/>
    <w:rsid w:val="00F72F5E"/>
    <w:rsid w:val="00F75161"/>
    <w:rsid w:val="00F82BA3"/>
    <w:rsid w:val="00F94F96"/>
    <w:rsid w:val="00FB03E0"/>
    <w:rsid w:val="00FB3BF4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93164"/>
  <w15:docId w15:val="{7F78E54C-1CFD-4ADF-9525-0691A0D3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kern w:val="20"/>
    </w:rPr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1"/>
    <w:next w:val="a1"/>
    <w:link w:val="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1">
    <w:name w:val="heading 4"/>
    <w:basedOn w:val="a1"/>
    <w:next w:val="a1"/>
    <w:link w:val="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머리글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바닥글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풍선 도움말 텍스트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제목 1 Char"/>
    <w:basedOn w:val="a2"/>
    <w:link w:val="1"/>
    <w:uiPriority w:val="1"/>
    <w:rPr>
      <w:kern w:val="20"/>
      <w:sz w:val="36"/>
    </w:rPr>
  </w:style>
  <w:style w:type="character" w:customStyle="1" w:styleId="2Char">
    <w:name w:val="제목 2 Char"/>
    <w:basedOn w:val="a2"/>
    <w:link w:val="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har3">
    <w:name w:val="인용 Char"/>
    <w:basedOn w:val="a2"/>
    <w:link w:val="ab"/>
    <w:uiPriority w:val="9"/>
    <w:rPr>
      <w:i/>
      <w:iCs/>
      <w:color w:val="7E97AD" w:themeColor="accent1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본문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본문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본문 첫 줄 들여쓰기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본문 들여쓰기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본문 들여쓰기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메모 텍스트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메모 주제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날짜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문서 구조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전자 메일 서명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미주 텍스트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semiHidden/>
    <w:unhideWhenUsed/>
    <w:pPr>
      <w:spacing w:after="0" w:line="240" w:lineRule="auto"/>
    </w:pPr>
  </w:style>
  <w:style w:type="character" w:customStyle="1" w:styleId="Chare">
    <w:name w:val="각주 텍스트 Char"/>
    <w:basedOn w:val="a2"/>
    <w:link w:val="aff5"/>
    <w:uiPriority w:val="99"/>
    <w:semiHidden/>
    <w:rPr>
      <w:sz w:val="20"/>
    </w:rPr>
  </w:style>
  <w:style w:type="character" w:customStyle="1" w:styleId="3Char">
    <w:name w:val="제목 3 Char"/>
    <w:basedOn w:val="a2"/>
    <w:link w:val="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제목 4 Char"/>
    <w:basedOn w:val="a2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제목 5 Char"/>
    <w:basedOn w:val="a2"/>
    <w:link w:val="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제목 6 Char"/>
    <w:basedOn w:val="a2"/>
    <w:link w:val="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제목 7 Char"/>
    <w:basedOn w:val="a2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제목 8 Char"/>
    <w:basedOn w:val="a2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제목 9 Char"/>
    <w:basedOn w:val="a2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강한 인용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pPr>
      <w:numPr>
        <w:numId w:val="7"/>
      </w:numPr>
      <w:contextualSpacing/>
    </w:pPr>
  </w:style>
  <w:style w:type="paragraph" w:styleId="20">
    <w:name w:val="List Number 2"/>
    <w:basedOn w:val="a1"/>
    <w:uiPriority w:val="1"/>
    <w:unhideWhenUsed/>
    <w:qFormat/>
    <w:pPr>
      <w:numPr>
        <w:ilvl w:val="1"/>
        <w:numId w:val="7"/>
      </w:numPr>
      <w:contextualSpacing/>
    </w:pPr>
  </w:style>
  <w:style w:type="paragraph" w:styleId="30">
    <w:name w:val="List Number 3"/>
    <w:basedOn w:val="a1"/>
    <w:uiPriority w:val="18"/>
    <w:unhideWhenUsed/>
    <w:qFormat/>
    <w:pPr>
      <w:numPr>
        <w:ilvl w:val="2"/>
        <w:numId w:val="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7"/>
      </w:numPr>
      <w:contextualSpacing/>
    </w:pPr>
  </w:style>
  <w:style w:type="paragraph" w:styleId="afff1">
    <w:name w:val="List Paragraph"/>
    <w:basedOn w:val="a1"/>
    <w:uiPriority w:val="34"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매크로 텍스트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메시지 머리글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각주/미주 머리글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글자만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인사말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pPr>
      <w:spacing w:before="720" w:after="0" w:line="312" w:lineRule="auto"/>
      <w:contextualSpacing/>
    </w:pPr>
  </w:style>
  <w:style w:type="character" w:customStyle="1" w:styleId="Charf5">
    <w:name w:val="서명 Char"/>
    <w:basedOn w:val="a2"/>
    <w:link w:val="afffa"/>
    <w:uiPriority w:val="9"/>
    <w:rPr>
      <w:kern w:val="20"/>
    </w:rPr>
  </w:style>
  <w:style w:type="character" w:styleId="afffb">
    <w:name w:val="Strong"/>
    <w:basedOn w:val="a2"/>
    <w:uiPriority w:val="1"/>
    <w:unhideWhenUsed/>
    <w:qFormat/>
    <w:rPr>
      <w:b/>
      <w:bCs/>
    </w:rPr>
  </w:style>
  <w:style w:type="paragraph" w:styleId="afffc">
    <w:name w:val="Subtitle"/>
    <w:basedOn w:val="a1"/>
    <w:next w:val="a1"/>
    <w:link w:val="Charf6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Charf6">
    <w:name w:val="부제 Char"/>
    <w:basedOn w:val="a2"/>
    <w:link w:val="afffc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fffd">
    <w:name w:val="Subtle Emphasis"/>
    <w:basedOn w:val="a2"/>
    <w:uiPriority w:val="19"/>
    <w:semiHidden/>
    <w:unhideWhenUsed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310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harf7">
    <w:name w:val="제목 Char"/>
    <w:basedOn w:val="a2"/>
    <w:link w:val="affff5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c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3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customStyle="1" w:styleId="Char1">
    <w:name w:val="간격 없음 Char"/>
    <w:basedOn w:val="a2"/>
    <w:link w:val="a8"/>
    <w:uiPriority w:val="1"/>
  </w:style>
  <w:style w:type="paragraph" w:customStyle="1" w:styleId="TableHeading">
    <w:name w:val="Table Heading"/>
    <w:basedOn w:val="a1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6"/>
      </w:numPr>
    </w:pPr>
  </w:style>
  <w:style w:type="paragraph" w:customStyle="1" w:styleId="Abstract">
    <w:name w:val="Abstract"/>
    <w:basedOn w:val="a1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130.20390.0_neutral_language-ko-KR_8wekyb3d8bbwe\Templates\1042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EC7E06460844A8AF6EA8F920271A1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B29CE9-9EF2-4AD5-B779-8E59C5991185}"/>
      </w:docPartPr>
      <w:docPartBody>
        <w:p w:rsidR="002B5D61" w:rsidRDefault="00DC02A2">
          <w:pPr>
            <w:pStyle w:val="E5EC7E06460844A8AF6EA8F920271A13"/>
          </w:pPr>
          <w:r>
            <w:t>Annual Report</w:t>
          </w:r>
        </w:p>
      </w:docPartBody>
    </w:docPart>
    <w:docPart>
      <w:docPartPr>
        <w:name w:val="67D11806F5EE47418842245AF6FFB3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003501-1FC6-4451-8ECB-711EDDD4570D}"/>
      </w:docPartPr>
      <w:docPartBody>
        <w:p w:rsidR="002B5D61" w:rsidRDefault="00DC02A2">
          <w:pPr>
            <w:pStyle w:val="67D11806F5EE47418842245AF6FFB3D6"/>
          </w:pPr>
          <w:r>
            <w:t>[Year]</w:t>
          </w:r>
        </w:p>
      </w:docPartBody>
    </w:docPart>
    <w:docPart>
      <w:docPartPr>
        <w:name w:val="CEA5747537CE4B5C90D1A6D478B31F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FA81DB-A3AE-438A-852A-4253DCF999A0}"/>
      </w:docPartPr>
      <w:docPartBody>
        <w:p w:rsidR="002B5D61" w:rsidRDefault="00DC02A2">
          <w:pPr>
            <w:pStyle w:val="CEA5747537CE4B5C90D1A6D478B31FBE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2"/>
    <w:rsid w:val="000408F5"/>
    <w:rsid w:val="00161447"/>
    <w:rsid w:val="0029571E"/>
    <w:rsid w:val="002B5D61"/>
    <w:rsid w:val="003F7D3E"/>
    <w:rsid w:val="004C3EA7"/>
    <w:rsid w:val="00530794"/>
    <w:rsid w:val="00535DE4"/>
    <w:rsid w:val="006D74CF"/>
    <w:rsid w:val="00715C6F"/>
    <w:rsid w:val="007B28FD"/>
    <w:rsid w:val="0086039F"/>
    <w:rsid w:val="00881B23"/>
    <w:rsid w:val="00894ACA"/>
    <w:rsid w:val="0094344B"/>
    <w:rsid w:val="00952604"/>
    <w:rsid w:val="00D01C1F"/>
    <w:rsid w:val="00DC02A2"/>
    <w:rsid w:val="00DC5683"/>
    <w:rsid w:val="00DE1266"/>
    <w:rsid w:val="00DF3CFD"/>
    <w:rsid w:val="00F00D12"/>
    <w:rsid w:val="00F9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D59D71AEB464537BCC8B94DB8660674">
    <w:name w:val="ED59D71AEB464537BCC8B94DB8660674"/>
    <w:pPr>
      <w:widowControl w:val="0"/>
      <w:wordWrap w:val="0"/>
      <w:autoSpaceDE w:val="0"/>
      <w:autoSpaceDN w:val="0"/>
    </w:pPr>
  </w:style>
  <w:style w:type="paragraph" w:customStyle="1" w:styleId="4C7049E0D0B1472DB3B1EC25265AB3FA">
    <w:name w:val="4C7049E0D0B1472DB3B1EC25265AB3FA"/>
    <w:pPr>
      <w:widowControl w:val="0"/>
      <w:wordWrap w:val="0"/>
      <w:autoSpaceDE w:val="0"/>
      <w:autoSpaceDN w:val="0"/>
    </w:pPr>
  </w:style>
  <w:style w:type="paragraph" w:customStyle="1" w:styleId="6E97720560F847DD93B0529DE14A8AC3">
    <w:name w:val="6E97720560F847DD93B0529DE14A8AC3"/>
    <w:pPr>
      <w:widowControl w:val="0"/>
      <w:wordWrap w:val="0"/>
      <w:autoSpaceDE w:val="0"/>
      <w:autoSpaceDN w:val="0"/>
    </w:pPr>
  </w:style>
  <w:style w:type="paragraph" w:customStyle="1" w:styleId="8CC08FA5304E4FEEAB29B142D0A3A8C0">
    <w:name w:val="8CC08FA5304E4FEEAB29B142D0A3A8C0"/>
    <w:pPr>
      <w:widowControl w:val="0"/>
      <w:wordWrap w:val="0"/>
      <w:autoSpaceDE w:val="0"/>
      <w:autoSpaceDN w:val="0"/>
    </w:pPr>
  </w:style>
  <w:style w:type="paragraph" w:customStyle="1" w:styleId="04673A2C45F54462A14C2DBAA0C7FE8B">
    <w:name w:val="04673A2C45F54462A14C2DBAA0C7FE8B"/>
    <w:pPr>
      <w:widowControl w:val="0"/>
      <w:wordWrap w:val="0"/>
      <w:autoSpaceDE w:val="0"/>
      <w:autoSpaceDN w:val="0"/>
    </w:pPr>
  </w:style>
  <w:style w:type="paragraph" w:customStyle="1" w:styleId="D064CECA072A434A81664263EE9017F2">
    <w:name w:val="D064CECA072A434A81664263EE9017F2"/>
    <w:pPr>
      <w:widowControl w:val="0"/>
      <w:wordWrap w:val="0"/>
      <w:autoSpaceDE w:val="0"/>
      <w:autoSpaceDN w:val="0"/>
    </w:pPr>
  </w:style>
  <w:style w:type="paragraph" w:customStyle="1" w:styleId="D806BC6046F346BB92765E0948C69520">
    <w:name w:val="D806BC6046F346BB92765E0948C69520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lang w:eastAsia="en-US"/>
    </w:rPr>
  </w:style>
  <w:style w:type="paragraph" w:customStyle="1" w:styleId="DF167E81AF5B4CB99D7452C76B526F4E">
    <w:name w:val="DF167E81AF5B4CB99D7452C76B526F4E"/>
    <w:pPr>
      <w:widowControl w:val="0"/>
      <w:wordWrap w:val="0"/>
      <w:autoSpaceDE w:val="0"/>
      <w:autoSpaceDN w:val="0"/>
    </w:pPr>
  </w:style>
  <w:style w:type="paragraph" w:customStyle="1" w:styleId="2C5E0524EE014CB3868A9CD7D27D12E3">
    <w:name w:val="2C5E0524EE014CB3868A9CD7D27D12E3"/>
    <w:pPr>
      <w:widowControl w:val="0"/>
      <w:wordWrap w:val="0"/>
      <w:autoSpaceDE w:val="0"/>
      <w:autoSpaceDN w:val="0"/>
    </w:pPr>
  </w:style>
  <w:style w:type="paragraph" w:customStyle="1" w:styleId="F8FF54AAEEA743FC94EE40F72D4B23B6">
    <w:name w:val="F8FF54AAEEA743FC94EE40F72D4B23B6"/>
    <w:pPr>
      <w:widowControl w:val="0"/>
      <w:wordWrap w:val="0"/>
      <w:autoSpaceDE w:val="0"/>
      <w:autoSpaceDN w:val="0"/>
    </w:pPr>
  </w:style>
  <w:style w:type="paragraph" w:customStyle="1" w:styleId="9A6C9130A72443018DBDAC37072C0BDD">
    <w:name w:val="9A6C9130A72443018DBDAC37072C0BDD"/>
    <w:pPr>
      <w:widowControl w:val="0"/>
      <w:wordWrap w:val="0"/>
      <w:autoSpaceDE w:val="0"/>
      <w:autoSpaceDN w:val="0"/>
    </w:pPr>
  </w:style>
  <w:style w:type="paragraph" w:customStyle="1" w:styleId="0E81D1D98395477FB322C3256FA94846">
    <w:name w:val="0E81D1D98395477FB322C3256FA94846"/>
    <w:pPr>
      <w:widowControl w:val="0"/>
      <w:wordWrap w:val="0"/>
      <w:autoSpaceDE w:val="0"/>
      <w:autoSpaceDN w:val="0"/>
    </w:pPr>
  </w:style>
  <w:style w:type="paragraph" w:customStyle="1" w:styleId="2E2F71B6FE394808BB9B3212FF419143">
    <w:name w:val="2E2F71B6FE394808BB9B3212FF419143"/>
    <w:pPr>
      <w:widowControl w:val="0"/>
      <w:wordWrap w:val="0"/>
      <w:autoSpaceDE w:val="0"/>
      <w:autoSpaceDN w:val="0"/>
    </w:pPr>
  </w:style>
  <w:style w:type="paragraph" w:customStyle="1" w:styleId="D0295A63DCF94661B59A4A5DF7965683">
    <w:name w:val="D0295A63DCF94661B59A4A5DF7965683"/>
    <w:pPr>
      <w:widowControl w:val="0"/>
      <w:wordWrap w:val="0"/>
      <w:autoSpaceDE w:val="0"/>
      <w:autoSpaceDN w:val="0"/>
    </w:pPr>
  </w:style>
  <w:style w:type="paragraph" w:customStyle="1" w:styleId="EA44298A2EBD4485BFCFACA1BFF95BE7">
    <w:name w:val="EA44298A2EBD4485BFCFACA1BFF95BE7"/>
    <w:pPr>
      <w:widowControl w:val="0"/>
      <w:wordWrap w:val="0"/>
      <w:autoSpaceDE w:val="0"/>
      <w:autoSpaceDN w:val="0"/>
    </w:pPr>
  </w:style>
  <w:style w:type="paragraph" w:customStyle="1" w:styleId="BF6BC82929804CDBBCD3DCFCBB5E6DF4">
    <w:name w:val="BF6BC82929804CDBBCD3DCFCBB5E6DF4"/>
    <w:pPr>
      <w:widowControl w:val="0"/>
      <w:wordWrap w:val="0"/>
      <w:autoSpaceDE w:val="0"/>
      <w:autoSpaceDN w:val="0"/>
    </w:pPr>
  </w:style>
  <w:style w:type="paragraph" w:customStyle="1" w:styleId="B49FCABCC74D44749821DBB98E951845">
    <w:name w:val="B49FCABCC74D44749821DBB98E951845"/>
    <w:pPr>
      <w:widowControl w:val="0"/>
      <w:wordWrap w:val="0"/>
      <w:autoSpaceDE w:val="0"/>
      <w:autoSpaceDN w:val="0"/>
    </w:pPr>
  </w:style>
  <w:style w:type="paragraph" w:customStyle="1" w:styleId="D5565B34D14D445F92229DCC12E642DF">
    <w:name w:val="D5565B34D14D445F92229DCC12E642DF"/>
    <w:pPr>
      <w:widowControl w:val="0"/>
      <w:wordWrap w:val="0"/>
      <w:autoSpaceDE w:val="0"/>
      <w:autoSpaceDN w:val="0"/>
    </w:pPr>
  </w:style>
  <w:style w:type="paragraph" w:customStyle="1" w:styleId="4F420DC8454A45D4B72BD191BE31B592">
    <w:name w:val="4F420DC8454A45D4B72BD191BE31B592"/>
    <w:pPr>
      <w:widowControl w:val="0"/>
      <w:wordWrap w:val="0"/>
      <w:autoSpaceDE w:val="0"/>
      <w:autoSpaceDN w:val="0"/>
    </w:pPr>
  </w:style>
  <w:style w:type="paragraph" w:customStyle="1" w:styleId="F6BD94C4DC4B4FC1987D5ACFA9EF1F61">
    <w:name w:val="F6BD94C4DC4B4FC1987D5ACFA9EF1F61"/>
    <w:pPr>
      <w:widowControl w:val="0"/>
      <w:wordWrap w:val="0"/>
      <w:autoSpaceDE w:val="0"/>
      <w:autoSpaceDN w:val="0"/>
    </w:pPr>
  </w:style>
  <w:style w:type="paragraph" w:customStyle="1" w:styleId="18F4408590034077B801C9ED88542E8D">
    <w:name w:val="18F4408590034077B801C9ED88542E8D"/>
    <w:pPr>
      <w:widowControl w:val="0"/>
      <w:wordWrap w:val="0"/>
      <w:autoSpaceDE w:val="0"/>
      <w:autoSpaceDN w:val="0"/>
    </w:pPr>
  </w:style>
  <w:style w:type="paragraph" w:customStyle="1" w:styleId="A786F1F440F94A2A806AD7AF7751F177">
    <w:name w:val="A786F1F440F94A2A806AD7AF7751F177"/>
    <w:pPr>
      <w:widowControl w:val="0"/>
      <w:wordWrap w:val="0"/>
      <w:autoSpaceDE w:val="0"/>
      <w:autoSpaceDN w:val="0"/>
    </w:pPr>
  </w:style>
  <w:style w:type="paragraph" w:customStyle="1" w:styleId="640E97F71D09431585AB338EB373635A">
    <w:name w:val="640E97F71D09431585AB338EB373635A"/>
    <w:pPr>
      <w:widowControl w:val="0"/>
      <w:wordWrap w:val="0"/>
      <w:autoSpaceDE w:val="0"/>
      <w:autoSpaceDN w:val="0"/>
    </w:pPr>
  </w:style>
  <w:style w:type="paragraph" w:customStyle="1" w:styleId="8FFA8E0E0C9A4F10A15ADB97BB089B7C">
    <w:name w:val="8FFA8E0E0C9A4F10A15ADB97BB089B7C"/>
    <w:pPr>
      <w:widowControl w:val="0"/>
      <w:wordWrap w:val="0"/>
      <w:autoSpaceDE w:val="0"/>
      <w:autoSpaceDN w:val="0"/>
    </w:pPr>
  </w:style>
  <w:style w:type="paragraph" w:customStyle="1" w:styleId="E5EC7E06460844A8AF6EA8F920271A13">
    <w:name w:val="E5EC7E06460844A8AF6EA8F920271A13"/>
    <w:pPr>
      <w:widowControl w:val="0"/>
      <w:wordWrap w:val="0"/>
      <w:autoSpaceDE w:val="0"/>
      <w:autoSpaceDN w:val="0"/>
    </w:pPr>
  </w:style>
  <w:style w:type="paragraph" w:customStyle="1" w:styleId="67D11806F5EE47418842245AF6FFB3D6">
    <w:name w:val="67D11806F5EE47418842245AF6FFB3D6"/>
    <w:pPr>
      <w:widowControl w:val="0"/>
      <w:wordWrap w:val="0"/>
      <w:autoSpaceDE w:val="0"/>
      <w:autoSpaceDN w:val="0"/>
    </w:pPr>
  </w:style>
  <w:style w:type="paragraph" w:customStyle="1" w:styleId="CEA5747537CE4B5C90D1A6D478B31FBE">
    <w:name w:val="CEA5747537CE4B5C90D1A6D478B31FBE"/>
    <w:pPr>
      <w:widowControl w:val="0"/>
      <w:wordWrap w:val="0"/>
      <w:autoSpaceDE w:val="0"/>
      <w:autoSpaceDN w:val="0"/>
    </w:pPr>
  </w:style>
  <w:style w:type="paragraph" w:customStyle="1" w:styleId="9C5DEADF713B441A9E3CB383945227AC">
    <w:name w:val="9C5DEADF713B441A9E3CB383945227AC"/>
    <w:rsid w:val="00535DE4"/>
    <w:pPr>
      <w:widowControl w:val="0"/>
      <w:wordWrap w:val="0"/>
      <w:autoSpaceDE w:val="0"/>
      <w:autoSpaceDN w:val="0"/>
    </w:pPr>
  </w:style>
  <w:style w:type="paragraph" w:customStyle="1" w:styleId="DFBF5DA6EB8A4346A0386EDF2B4CB7AC">
    <w:name w:val="DFBF5DA6EB8A4346A0386EDF2B4CB7AC"/>
    <w:rsid w:val="00535DE4"/>
    <w:pPr>
      <w:widowControl w:val="0"/>
      <w:wordWrap w:val="0"/>
      <w:autoSpaceDE w:val="0"/>
      <w:autoSpaceDN w:val="0"/>
    </w:pPr>
  </w:style>
  <w:style w:type="paragraph" w:customStyle="1" w:styleId="62FCEE5EF4B14768823BA7133707D437">
    <w:name w:val="62FCEE5EF4B14768823BA7133707D437"/>
    <w:rsid w:val="00535DE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2019-12-02T00:00:00</PublishDate>
  <Abstract>[201601639  컴퓨터공학부  홍승현]                                                                             e-mail : cx_nf@naver.com                                        Contact : 010 – 4019 - 2514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7477AF-B676-4F03-9D8A-CBF1CF760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1539</TotalTime>
  <Pages>26</Pages>
  <Words>1195</Words>
  <Characters>6813</Characters>
  <Application>Microsoft Office Word</Application>
  <DocSecurity>0</DocSecurity>
  <Lines>56</Lines>
  <Paragraphs>15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C++ language report</vt:lpstr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language report</dc:title>
  <dc:creator>WhiteHyun</dc:creator>
  <cp:keywords/>
  <cp:lastModifiedBy>홍 승현</cp:lastModifiedBy>
  <cp:revision>79</cp:revision>
  <cp:lastPrinted>2011-08-05T20:35:00Z</cp:lastPrinted>
  <dcterms:created xsi:type="dcterms:W3CDTF">2019-10-05T00:01:00Z</dcterms:created>
  <dcterms:modified xsi:type="dcterms:W3CDTF">2019-11-29T17:51:00Z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